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4C3191" w14:textId="5692585F" w:rsidR="00D00407" w:rsidRDefault="00B20EB0" w:rsidP="002678B5">
      <w:pPr>
        <w:rPr>
          <w:b/>
          <w:sz w:val="32"/>
        </w:rPr>
      </w:pPr>
      <w:r>
        <w:rPr>
          <w:b/>
          <w:sz w:val="32"/>
        </w:rPr>
        <w:t>Maintain</w:t>
      </w:r>
      <w:r w:rsidR="00D319C1">
        <w:rPr>
          <w:b/>
          <w:sz w:val="32"/>
        </w:rPr>
        <w:t xml:space="preserve">ing </w:t>
      </w:r>
      <w:r w:rsidR="00E14B45">
        <w:rPr>
          <w:b/>
          <w:sz w:val="32"/>
        </w:rPr>
        <w:t>T</w:t>
      </w:r>
      <w:r>
        <w:rPr>
          <w:b/>
          <w:sz w:val="32"/>
        </w:rPr>
        <w:t xml:space="preserve">ranslations with </w:t>
      </w:r>
      <w:r w:rsidR="00E14B45">
        <w:rPr>
          <w:b/>
          <w:sz w:val="32"/>
        </w:rPr>
        <w:t>GitHub Desktop</w:t>
      </w:r>
    </w:p>
    <w:p w14:paraId="7F16573F" w14:textId="355B0C24" w:rsidR="00412202" w:rsidRDefault="00E14B45" w:rsidP="000E784C">
      <w:pPr>
        <w:spacing w:after="0" w:line="240" w:lineRule="auto"/>
      </w:pPr>
      <w:r>
        <w:t>Updated</w:t>
      </w:r>
      <w:r w:rsidR="000E784C">
        <w:t>:</w:t>
      </w:r>
      <w:r>
        <w:t xml:space="preserve"> </w:t>
      </w:r>
      <w:r w:rsidR="000E784C">
        <w:t>04-Jan-2025</w:t>
      </w:r>
    </w:p>
    <w:p w14:paraId="3606BEEC" w14:textId="1BA85538" w:rsidR="000E784C" w:rsidRDefault="000E784C" w:rsidP="000E784C">
      <w:pPr>
        <w:spacing w:after="0" w:line="240" w:lineRule="auto"/>
      </w:pPr>
      <w:r>
        <w:t>By: Chris Jakeman</w:t>
      </w:r>
    </w:p>
    <w:p w14:paraId="2A037A4F" w14:textId="77777777" w:rsidR="000E784C" w:rsidRPr="002678B5" w:rsidRDefault="000E784C" w:rsidP="000E784C">
      <w:pPr>
        <w:spacing w:after="0" w:line="240" w:lineRule="auto"/>
      </w:pPr>
    </w:p>
    <w:p w14:paraId="171E0858" w14:textId="77777777" w:rsidR="00D00407" w:rsidRPr="002678B5" w:rsidRDefault="00D00407" w:rsidP="002678B5">
      <w:pPr>
        <w:rPr>
          <w:b/>
          <w:sz w:val="32"/>
        </w:rPr>
      </w:pPr>
      <w:r w:rsidRPr="002678B5">
        <w:rPr>
          <w:b/>
          <w:sz w:val="32"/>
        </w:rPr>
        <w:t>Contents</w:t>
      </w:r>
    </w:p>
    <w:p w14:paraId="7632E691" w14:textId="77777777" w:rsidR="00BD39D8" w:rsidRDefault="00D00407">
      <w:pPr>
        <w:pStyle w:val="TOC1"/>
        <w:rPr>
          <w:noProof/>
          <w:sz w:val="22"/>
          <w:szCs w:val="22"/>
          <w:lang w:val="en-US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36143575" w:history="1">
        <w:r w:rsidR="00BD39D8" w:rsidRPr="001B78C4">
          <w:rPr>
            <w:rStyle w:val="Hyperlink"/>
            <w:noProof/>
          </w:rPr>
          <w:t xml:space="preserve">What are </w:t>
        </w:r>
        <w:r w:rsidR="00BD39D8" w:rsidRPr="001B78C4">
          <w:rPr>
            <w:rStyle w:val="Hyperlink"/>
            <w:i/>
            <w:iCs/>
            <w:noProof/>
          </w:rPr>
          <w:t>Git</w:t>
        </w:r>
        <w:r w:rsidR="00BD39D8" w:rsidRPr="001B78C4">
          <w:rPr>
            <w:rStyle w:val="Hyperlink"/>
            <w:noProof/>
          </w:rPr>
          <w:t xml:space="preserve"> and </w:t>
        </w:r>
        <w:r w:rsidR="00BD39D8" w:rsidRPr="001B78C4">
          <w:rPr>
            <w:rStyle w:val="Hyperlink"/>
            <w:i/>
            <w:iCs/>
            <w:noProof/>
          </w:rPr>
          <w:t>GitHub?</w:t>
        </w:r>
        <w:r w:rsidR="00BD39D8">
          <w:rPr>
            <w:noProof/>
            <w:webHidden/>
          </w:rPr>
          <w:tab/>
        </w:r>
        <w:r w:rsidR="00BD39D8">
          <w:rPr>
            <w:noProof/>
            <w:webHidden/>
          </w:rPr>
          <w:fldChar w:fldCharType="begin"/>
        </w:r>
        <w:r w:rsidR="00BD39D8">
          <w:rPr>
            <w:noProof/>
            <w:webHidden/>
          </w:rPr>
          <w:instrText xml:space="preserve"> PAGEREF _Toc36143575 \h </w:instrText>
        </w:r>
        <w:r w:rsidR="00BD39D8">
          <w:rPr>
            <w:noProof/>
            <w:webHidden/>
          </w:rPr>
        </w:r>
        <w:r w:rsidR="00BD39D8">
          <w:rPr>
            <w:noProof/>
            <w:webHidden/>
          </w:rPr>
          <w:fldChar w:fldCharType="separate"/>
        </w:r>
        <w:r w:rsidR="00BD39D8">
          <w:rPr>
            <w:noProof/>
            <w:webHidden/>
          </w:rPr>
          <w:t>2</w:t>
        </w:r>
        <w:r w:rsidR="00BD39D8">
          <w:rPr>
            <w:noProof/>
            <w:webHidden/>
          </w:rPr>
          <w:fldChar w:fldCharType="end"/>
        </w:r>
      </w:hyperlink>
    </w:p>
    <w:p w14:paraId="19C43746" w14:textId="77777777" w:rsidR="00BD39D8" w:rsidRDefault="00BD39D8">
      <w:pPr>
        <w:pStyle w:val="TOC1"/>
        <w:rPr>
          <w:noProof/>
          <w:sz w:val="22"/>
          <w:szCs w:val="22"/>
          <w:lang w:val="en-US"/>
        </w:rPr>
      </w:pPr>
      <w:hyperlink w:anchor="_Toc36143576" w:history="1">
        <w:r w:rsidRPr="001B78C4">
          <w:rPr>
            <w:rStyle w:val="Hyperlink"/>
            <w:noProof/>
          </w:rPr>
          <w:t>Maintenance Procedure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_Toc36143576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7892FCE" w14:textId="77777777" w:rsidR="00BD39D8" w:rsidRDefault="00BD39D8">
      <w:pPr>
        <w:pStyle w:val="TOC3"/>
        <w:rPr>
          <w:szCs w:val="22"/>
          <w:lang w:val="en-US"/>
        </w:rPr>
      </w:pPr>
      <w:hyperlink w:anchor="_Toc36143577" w:history="1">
        <w:r w:rsidRPr="001B78C4">
          <w:rPr>
            <w:rStyle w:val="Hyperlink"/>
          </w:rPr>
          <w:t>Initially: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_Toc36143577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04FBAE3B" w14:textId="77777777" w:rsidR="00BD39D8" w:rsidRDefault="00BD39D8">
      <w:pPr>
        <w:pStyle w:val="TOC3"/>
        <w:rPr>
          <w:szCs w:val="22"/>
          <w:lang w:val="en-US"/>
        </w:rPr>
      </w:pPr>
      <w:hyperlink w:anchor="_Toc36143578" w:history="1">
        <w:r w:rsidRPr="001B78C4">
          <w:rPr>
            <w:rStyle w:val="Hyperlink"/>
          </w:rPr>
          <w:t>Thereafter: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_Toc36143578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</w:t>
        </w:r>
        <w:r>
          <w:rPr>
            <w:webHidden/>
          </w:rPr>
          <w:fldChar w:fldCharType="end"/>
        </w:r>
      </w:hyperlink>
    </w:p>
    <w:p w14:paraId="4657D058" w14:textId="77777777" w:rsidR="00BD39D8" w:rsidRDefault="00BD39D8">
      <w:pPr>
        <w:pStyle w:val="TOC1"/>
        <w:rPr>
          <w:noProof/>
          <w:sz w:val="22"/>
          <w:szCs w:val="22"/>
          <w:lang w:val="en-US"/>
        </w:rPr>
      </w:pPr>
      <w:hyperlink w:anchor="_Toc36143579" w:history="1">
        <w:r w:rsidRPr="001B78C4">
          <w:rPr>
            <w:rStyle w:val="Hyperlink"/>
            <w:noProof/>
          </w:rPr>
          <w:t xml:space="preserve">Using </w:t>
        </w:r>
        <w:r w:rsidRPr="001B78C4">
          <w:rPr>
            <w:rStyle w:val="Hyperlink"/>
            <w:i/>
            <w:iCs/>
            <w:noProof/>
          </w:rPr>
          <w:t>GitHub</w:t>
        </w:r>
        <w:r w:rsidRPr="001B78C4">
          <w:rPr>
            <w:rStyle w:val="Hyperlink"/>
            <w:noProof/>
          </w:rPr>
          <w:t xml:space="preserve"> </w:t>
        </w:r>
        <w:r w:rsidRPr="001B78C4">
          <w:rPr>
            <w:rStyle w:val="Hyperlink"/>
            <w:i/>
            <w:iCs/>
            <w:noProof/>
          </w:rPr>
          <w:t>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_Toc36143579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1E0A1AD" w14:textId="77777777" w:rsidR="00BD39D8" w:rsidRDefault="00BD39D8">
      <w:pPr>
        <w:pStyle w:val="TOC2"/>
        <w:rPr>
          <w:noProof/>
          <w:sz w:val="22"/>
          <w:szCs w:val="22"/>
          <w:lang w:val="en-US"/>
        </w:rPr>
      </w:pPr>
      <w:hyperlink w:anchor="_Toc36143580" w:history="1">
        <w:r w:rsidRPr="001B78C4">
          <w:rPr>
            <w:rStyle w:val="Hyperlink"/>
            <w:noProof/>
          </w:rPr>
          <w:t xml:space="preserve">Install </w:t>
        </w:r>
        <w:r w:rsidRPr="001B78C4">
          <w:rPr>
            <w:rStyle w:val="Hyperlink"/>
            <w:i/>
            <w:noProof/>
          </w:rPr>
          <w:t>GitHub</w:t>
        </w:r>
        <w:r w:rsidRPr="001B78C4">
          <w:rPr>
            <w:rStyle w:val="Hyperlink"/>
            <w:noProof/>
          </w:rPr>
          <w:t xml:space="preserve"> </w:t>
        </w:r>
        <w:r w:rsidRPr="001B78C4">
          <w:rPr>
            <w:rStyle w:val="Hyperlink"/>
            <w:i/>
            <w:noProof/>
          </w:rPr>
          <w:t>Desktop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_Toc36143580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1A73E4C" w14:textId="77777777" w:rsidR="00BD39D8" w:rsidRDefault="00BD39D8">
      <w:pPr>
        <w:pStyle w:val="TOC2"/>
        <w:rPr>
          <w:noProof/>
          <w:sz w:val="22"/>
          <w:szCs w:val="22"/>
          <w:lang w:val="en-US"/>
        </w:rPr>
      </w:pPr>
      <w:hyperlink w:anchor="_Toc36143581" w:history="1">
        <w:r w:rsidRPr="001B78C4">
          <w:rPr>
            <w:rStyle w:val="Hyperlink"/>
            <w:noProof/>
          </w:rPr>
          <w:t>Create an account at GitHub.com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_Toc36143581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80D91EB" w14:textId="77777777" w:rsidR="00BD39D8" w:rsidRDefault="00BD39D8">
      <w:pPr>
        <w:pStyle w:val="TOC1"/>
        <w:rPr>
          <w:noProof/>
          <w:sz w:val="22"/>
          <w:szCs w:val="22"/>
          <w:lang w:val="en-US"/>
        </w:rPr>
      </w:pPr>
      <w:hyperlink w:anchor="_Toc36143582" w:history="1">
        <w:r w:rsidRPr="001B78C4">
          <w:rPr>
            <w:rStyle w:val="Hyperlink"/>
            <w:noProof/>
          </w:rPr>
          <w:t>Maintenance Procedure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_Toc36143582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BA3D9F0" w14:textId="77777777" w:rsidR="00BD39D8" w:rsidRDefault="00BD39D8">
      <w:pPr>
        <w:pStyle w:val="TOC2"/>
        <w:rPr>
          <w:noProof/>
          <w:sz w:val="22"/>
          <w:szCs w:val="22"/>
          <w:lang w:val="en-US"/>
        </w:rPr>
      </w:pPr>
      <w:hyperlink w:anchor="_Toc36143583" w:history="1">
        <w:r w:rsidRPr="001B78C4">
          <w:rPr>
            <w:rStyle w:val="Hyperlink"/>
            <w:noProof/>
          </w:rPr>
          <w:t>Initially: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_Toc36143583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7EC7F6F" w14:textId="77777777" w:rsidR="00BD39D8" w:rsidRDefault="00BD39D8">
      <w:pPr>
        <w:pStyle w:val="TOC3"/>
        <w:rPr>
          <w:szCs w:val="22"/>
          <w:lang w:val="en-US"/>
        </w:rPr>
      </w:pPr>
      <w:hyperlink w:anchor="_Toc36143584" w:history="1">
        <w:r w:rsidRPr="001B78C4">
          <w:rPr>
            <w:rStyle w:val="Hyperlink"/>
          </w:rPr>
          <w:t>1. Make your own remote repository (or repo) at GitHub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_Toc36143584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46E1CED1" w14:textId="77777777" w:rsidR="00BD39D8" w:rsidRDefault="00BD39D8">
      <w:pPr>
        <w:pStyle w:val="TOC3"/>
        <w:rPr>
          <w:szCs w:val="22"/>
          <w:lang w:val="en-US"/>
        </w:rPr>
      </w:pPr>
      <w:hyperlink w:anchor="_Toc36143585" w:history="1">
        <w:r w:rsidRPr="001B78C4">
          <w:rPr>
            <w:rStyle w:val="Hyperlink"/>
          </w:rPr>
          <w:t>2. Download a copy (called a “clone”) of your remote repo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_Toc36143585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5FC80DC0" w14:textId="77777777" w:rsidR="00BD39D8" w:rsidRDefault="00BD39D8">
      <w:pPr>
        <w:pStyle w:val="TOC2"/>
        <w:rPr>
          <w:noProof/>
          <w:sz w:val="22"/>
          <w:szCs w:val="22"/>
          <w:lang w:val="en-US"/>
        </w:rPr>
      </w:pPr>
      <w:hyperlink w:anchor="_Toc36143586" w:history="1">
        <w:r w:rsidRPr="001B78C4">
          <w:rPr>
            <w:rStyle w:val="Hyperlink"/>
            <w:noProof/>
          </w:rPr>
          <w:t>Thereafter: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_Toc36143586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8C4792F" w14:textId="77777777" w:rsidR="00BD39D8" w:rsidRDefault="00BD39D8">
      <w:pPr>
        <w:pStyle w:val="TOC3"/>
        <w:rPr>
          <w:szCs w:val="22"/>
          <w:lang w:val="en-US"/>
        </w:rPr>
      </w:pPr>
      <w:hyperlink w:anchor="_Toc36143587" w:history="1">
        <w:r w:rsidRPr="001B78C4">
          <w:rPr>
            <w:rStyle w:val="Hyperlink"/>
          </w:rPr>
          <w:t>3. Bring your repos up to date with the official repo at GitHub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_Toc36143587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4469D245" w14:textId="77777777" w:rsidR="00BD39D8" w:rsidRDefault="00BD39D8">
      <w:pPr>
        <w:pStyle w:val="TOC3"/>
        <w:rPr>
          <w:szCs w:val="22"/>
          <w:lang w:val="en-US"/>
        </w:rPr>
      </w:pPr>
      <w:hyperlink w:anchor="_Toc36143588" w:history="1">
        <w:r w:rsidRPr="001B78C4">
          <w:rPr>
            <w:rStyle w:val="Hyperlink"/>
          </w:rPr>
          <w:t>4. Make and test your changes using your translation tools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_Toc36143588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2AB484DF" w14:textId="77777777" w:rsidR="00BD39D8" w:rsidRDefault="00BD39D8">
      <w:pPr>
        <w:pStyle w:val="TOC3"/>
        <w:rPr>
          <w:szCs w:val="22"/>
          <w:lang w:val="en-US"/>
        </w:rPr>
      </w:pPr>
      <w:hyperlink w:anchor="_Toc36143589" w:history="1">
        <w:r w:rsidRPr="001B78C4">
          <w:rPr>
            <w:rStyle w:val="Hyperlink"/>
          </w:rPr>
          <w:t>5. Commit your changes to the local repo on your PC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_Toc36143589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6A5A36C0" w14:textId="77777777" w:rsidR="00BD39D8" w:rsidRDefault="00BD39D8">
      <w:pPr>
        <w:pStyle w:val="TOC3"/>
        <w:rPr>
          <w:szCs w:val="22"/>
          <w:lang w:val="en-US"/>
        </w:rPr>
      </w:pPr>
      <w:hyperlink w:anchor="_Toc36143590" w:history="1">
        <w:r w:rsidRPr="001B78C4">
          <w:rPr>
            <w:rStyle w:val="Hyperlink"/>
          </w:rPr>
          <w:t>6. Push your commit with all your changes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_Toc36143590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21F3587E" w14:textId="77777777" w:rsidR="00BD39D8" w:rsidRDefault="00BD39D8">
      <w:pPr>
        <w:pStyle w:val="TOC3"/>
        <w:rPr>
          <w:szCs w:val="22"/>
          <w:lang w:val="en-US"/>
        </w:rPr>
      </w:pPr>
      <w:hyperlink w:anchor="_Toc36143591" w:history="1">
        <w:r w:rsidRPr="001B78C4">
          <w:rPr>
            <w:rStyle w:val="Hyperlink"/>
          </w:rPr>
          <w:t>7. Submit your commit by making a “pull request”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_Toc36143591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0F968D1A" w14:textId="77777777" w:rsidR="009A7EFE" w:rsidRDefault="00D00407" w:rsidP="00D319C1">
      <w:pPr>
        <w:pStyle w:val="Heading1"/>
      </w:pPr>
      <w:r>
        <w:fldChar w:fldCharType="end"/>
      </w:r>
    </w:p>
    <w:p w14:paraId="1DAFE22F" w14:textId="77777777" w:rsidR="00D319C1" w:rsidRDefault="009A7EFE" w:rsidP="009A7EFE">
      <w:pPr>
        <w:pStyle w:val="Heading1"/>
      </w:pPr>
      <w:r>
        <w:br w:type="page"/>
      </w:r>
      <w:bookmarkStart w:id="0" w:name="_Toc36143575"/>
      <w:r w:rsidR="00C379AF">
        <w:lastRenderedPageBreak/>
        <w:t>What are</w:t>
      </w:r>
      <w:r w:rsidR="00D319C1">
        <w:t xml:space="preserve"> </w:t>
      </w:r>
      <w:r w:rsidR="00D319C1" w:rsidRPr="00C379AF">
        <w:rPr>
          <w:i/>
          <w:iCs/>
        </w:rPr>
        <w:t>Git</w:t>
      </w:r>
      <w:r w:rsidR="00D319C1">
        <w:t xml:space="preserve"> and </w:t>
      </w:r>
      <w:r w:rsidR="00D319C1" w:rsidRPr="00C379AF">
        <w:rPr>
          <w:i/>
          <w:iCs/>
        </w:rPr>
        <w:t>GitHub?</w:t>
      </w:r>
      <w:bookmarkEnd w:id="0"/>
    </w:p>
    <w:p w14:paraId="7F84E057" w14:textId="77777777" w:rsidR="00D319C1" w:rsidRDefault="00D319C1" w:rsidP="00D319C1">
      <w:r w:rsidRPr="00C379AF">
        <w:rPr>
          <w:i/>
          <w:iCs/>
        </w:rPr>
        <w:t>Git</w:t>
      </w:r>
      <w:r>
        <w:t xml:space="preserve"> is </w:t>
      </w:r>
      <w:r w:rsidRPr="00D319C1">
        <w:t xml:space="preserve">a free version control system designed to </w:t>
      </w:r>
      <w:r>
        <w:t xml:space="preserve">track digital </w:t>
      </w:r>
      <w:r w:rsidRPr="00D319C1">
        <w:t>projects.</w:t>
      </w:r>
      <w:r>
        <w:t xml:space="preserve"> It was created to support the development of Linux and has become the leading version control system. (Microsoft has switched from their in-house </w:t>
      </w:r>
      <w:r w:rsidRPr="00C379AF">
        <w:rPr>
          <w:i/>
          <w:iCs/>
        </w:rPr>
        <w:t>Team</w:t>
      </w:r>
      <w:r>
        <w:t xml:space="preserve"> </w:t>
      </w:r>
      <w:r w:rsidRPr="00C379AF">
        <w:rPr>
          <w:i/>
          <w:iCs/>
        </w:rPr>
        <w:t>Services</w:t>
      </w:r>
      <w:r>
        <w:t xml:space="preserve"> to </w:t>
      </w:r>
      <w:r w:rsidRPr="00C379AF">
        <w:rPr>
          <w:i/>
          <w:iCs/>
        </w:rPr>
        <w:t>Git</w:t>
      </w:r>
      <w:r>
        <w:t xml:space="preserve"> and </w:t>
      </w:r>
      <w:r w:rsidR="00EA2699">
        <w:t xml:space="preserve">now </w:t>
      </w:r>
      <w:r>
        <w:t>uses it for Windows development.)</w:t>
      </w:r>
    </w:p>
    <w:p w14:paraId="279F5D72" w14:textId="627801A3" w:rsidR="0059087C" w:rsidRDefault="00D319C1" w:rsidP="00D319C1">
      <w:r w:rsidRPr="00C379AF">
        <w:rPr>
          <w:i/>
          <w:iCs/>
        </w:rPr>
        <w:t>GitHub</w:t>
      </w:r>
      <w:r>
        <w:t xml:space="preserve"> is the world’s largest hosting service for software, both public and private projects. Digital assets such as Open Rails routes benefit just as much as software from this tracking capability.</w:t>
      </w:r>
      <w:r w:rsidR="00EA2699">
        <w:t xml:space="preserve"> </w:t>
      </w:r>
      <w:r w:rsidR="00EA2699" w:rsidRPr="00C379AF">
        <w:rPr>
          <w:i/>
          <w:iCs/>
        </w:rPr>
        <w:t>GitHub</w:t>
      </w:r>
      <w:r w:rsidR="00EA2699">
        <w:t xml:space="preserve"> is now owned by Microsoft.</w:t>
      </w:r>
    </w:p>
    <w:p w14:paraId="27D0B15D" w14:textId="77777777" w:rsidR="00D319C1" w:rsidRDefault="00D319C1" w:rsidP="00D319C1">
      <w:r w:rsidRPr="00C379AF">
        <w:rPr>
          <w:i/>
          <w:iCs/>
        </w:rPr>
        <w:t>Git</w:t>
      </w:r>
      <w:r>
        <w:t xml:space="preserve"> is a </w:t>
      </w:r>
      <w:r w:rsidR="00EA2699">
        <w:t xml:space="preserve">small program that you </w:t>
      </w:r>
      <w:r w:rsidR="00A85FEF">
        <w:t xml:space="preserve">can </w:t>
      </w:r>
      <w:r w:rsidR="00EA2699">
        <w:t>install on your PC to keep each version of your project in a repository</w:t>
      </w:r>
      <w:r w:rsidR="0048578D">
        <w:t xml:space="preserve"> (or repo)</w:t>
      </w:r>
      <w:r w:rsidR="00A85FEF" w:rsidRPr="00A85FEF">
        <w:t xml:space="preserve"> </w:t>
      </w:r>
      <w:r w:rsidR="00A85FEF">
        <w:t>where it is safe from changes</w:t>
      </w:r>
      <w:r w:rsidR="00EA2699">
        <w:t xml:space="preserve">. The free </w:t>
      </w:r>
      <w:r w:rsidR="00EA2699" w:rsidRPr="000338D4">
        <w:rPr>
          <w:i/>
          <w:iCs/>
        </w:rPr>
        <w:t>GitHub</w:t>
      </w:r>
      <w:r w:rsidR="00EA2699">
        <w:t xml:space="preserve"> </w:t>
      </w:r>
      <w:r w:rsidR="00EA2699" w:rsidRPr="000338D4">
        <w:rPr>
          <w:i/>
          <w:iCs/>
        </w:rPr>
        <w:t>Desktop</w:t>
      </w:r>
      <w:r w:rsidR="00EA2699">
        <w:t xml:space="preserve"> </w:t>
      </w:r>
      <w:r w:rsidR="000338D4">
        <w:t xml:space="preserve">program </w:t>
      </w:r>
      <w:r w:rsidR="00A85FEF">
        <w:t xml:space="preserve">includes a version of </w:t>
      </w:r>
      <w:r w:rsidR="00A85FEF" w:rsidRPr="00C379AF">
        <w:rPr>
          <w:i/>
          <w:iCs/>
        </w:rPr>
        <w:t>Git</w:t>
      </w:r>
      <w:r w:rsidR="00A85FEF">
        <w:t xml:space="preserve"> and </w:t>
      </w:r>
      <w:r w:rsidR="00EA2699">
        <w:t>also communicates between your</w:t>
      </w:r>
      <w:r>
        <w:t xml:space="preserve"> </w:t>
      </w:r>
      <w:r w:rsidR="00EA2699">
        <w:t>PC and a remote repository in your account at GitHub.com.</w:t>
      </w:r>
      <w:r w:rsidR="0083296D">
        <w:t xml:space="preserve"> (Note that </w:t>
      </w:r>
      <w:r w:rsidR="0083296D" w:rsidRPr="000338D4">
        <w:rPr>
          <w:i/>
          <w:iCs/>
        </w:rPr>
        <w:t>GitHub</w:t>
      </w:r>
      <w:r w:rsidR="0083296D">
        <w:t xml:space="preserve"> </w:t>
      </w:r>
      <w:r w:rsidR="0083296D" w:rsidRPr="000338D4">
        <w:rPr>
          <w:i/>
          <w:iCs/>
        </w:rPr>
        <w:t>Desktop</w:t>
      </w:r>
      <w:r w:rsidR="0083296D">
        <w:t xml:space="preserve"> is for 64-bit Windows only.</w:t>
      </w:r>
      <w:r w:rsidR="0083296D">
        <w:rPr>
          <w:rStyle w:val="FootnoteReference"/>
        </w:rPr>
        <w:footnoteReference w:id="1"/>
      </w:r>
      <w:r w:rsidR="0083296D">
        <w:t>)</w:t>
      </w:r>
    </w:p>
    <w:p w14:paraId="0C30F330" w14:textId="77777777" w:rsidR="00EE410F" w:rsidRDefault="00EE410F" w:rsidP="00D319C1">
      <w:r>
        <w:t>Git help</w:t>
      </w:r>
      <w:r w:rsidR="00581780">
        <w:t>s</w:t>
      </w:r>
      <w:r>
        <w:t xml:space="preserve"> a translator to work independently or with partners.</w:t>
      </w:r>
    </w:p>
    <w:p w14:paraId="4CEE26F8" w14:textId="77777777" w:rsidR="00EE410F" w:rsidRDefault="00581780" w:rsidP="00581780">
      <w:pPr>
        <w:pStyle w:val="Heading1"/>
      </w:pPr>
      <w:r>
        <w:br w:type="page"/>
      </w:r>
      <w:bookmarkStart w:id="1" w:name="_Toc36143576"/>
      <w:r>
        <w:lastRenderedPageBreak/>
        <w:t>Maintenance Procedure</w:t>
      </w:r>
      <w:bookmarkEnd w:id="1"/>
    </w:p>
    <w:p w14:paraId="6759CA37" w14:textId="77777777" w:rsidR="00EE410F" w:rsidRDefault="00EE410F" w:rsidP="00D319C1">
      <w:r>
        <w:t>The procedure to maintain translations</w:t>
      </w:r>
      <w:r w:rsidR="0080631C">
        <w:t xml:space="preserve"> is:</w:t>
      </w:r>
    </w:p>
    <w:p w14:paraId="7AAF7CD0" w14:textId="77777777" w:rsidR="00462EBE" w:rsidRDefault="00462EBE" w:rsidP="00462EBE">
      <w:pPr>
        <w:pStyle w:val="Heading3"/>
      </w:pPr>
      <w:bookmarkStart w:id="2" w:name="_Toc36143577"/>
      <w:r>
        <w:t>Initially:</w:t>
      </w:r>
      <w:bookmarkEnd w:id="2"/>
    </w:p>
    <w:p w14:paraId="395439CA" w14:textId="77777777" w:rsidR="0080631C" w:rsidRDefault="0080631C" w:rsidP="00D319C1">
      <w:r>
        <w:t>1. Make your own remote repository (or repo) at GitHub</w:t>
      </w:r>
      <w:r w:rsidR="00C54324">
        <w:t xml:space="preserve"> </w:t>
      </w:r>
      <w:r>
        <w:t>as a special copy (called a “fork”) of the official Open Rails remote repo. Git remembers where your repo was forked from</w:t>
      </w:r>
      <w:r w:rsidR="00C54324">
        <w:t xml:space="preserve"> and provides a mechanism to check and adopt your changes back into the official repo.</w:t>
      </w:r>
      <w:r>
        <w:t xml:space="preserve"> </w:t>
      </w:r>
    </w:p>
    <w:p w14:paraId="6F39C888" w14:textId="77777777" w:rsidR="00C54324" w:rsidRDefault="00C54324" w:rsidP="00D319C1">
      <w:r>
        <w:t>If you are collaborating with someone else then this is the repo that you share and Git coordinates your changes so none get lost or overwritten.</w:t>
      </w:r>
    </w:p>
    <w:p w14:paraId="16CEF48E" w14:textId="77777777" w:rsidR="00C54324" w:rsidRDefault="00C54324" w:rsidP="00D319C1">
      <w:r>
        <w:t>2. Download a copy (call a “clone”) of your remote repo to make a local repo on your PC. Once again, Git remembers where your local repo was cloned from and makes it easy to push your local changes back to your remote repo.</w:t>
      </w:r>
    </w:p>
    <w:p w14:paraId="1C88BBD6" w14:textId="77777777" w:rsidR="00462EBE" w:rsidRDefault="00462EBE" w:rsidP="00462EBE">
      <w:pPr>
        <w:pStyle w:val="Heading3"/>
      </w:pPr>
      <w:bookmarkStart w:id="3" w:name="_Toc36143578"/>
      <w:r>
        <w:t>Thereafter:</w:t>
      </w:r>
      <w:bookmarkEnd w:id="3"/>
    </w:p>
    <w:p w14:paraId="449AC8D3" w14:textId="77777777" w:rsidR="00C54324" w:rsidRDefault="00C54324" w:rsidP="00D319C1">
      <w:r>
        <w:t>3. Bring your repos up to date with the official repo</w:t>
      </w:r>
      <w:r w:rsidR="00067F65">
        <w:t xml:space="preserve"> at GitHub</w:t>
      </w:r>
      <w:r>
        <w:t>. Of course, you won’t need to do this the very first time.</w:t>
      </w:r>
    </w:p>
    <w:p w14:paraId="01171675" w14:textId="77777777" w:rsidR="00C54324" w:rsidRDefault="00C54324" w:rsidP="00D319C1">
      <w:r>
        <w:t>4. Make and test your changes using your translation tools.</w:t>
      </w:r>
    </w:p>
    <w:p w14:paraId="6DC524C6" w14:textId="77777777" w:rsidR="00C54324" w:rsidRDefault="00C54324" w:rsidP="00D319C1">
      <w:r>
        <w:t>5. Commit your changes to the local repo</w:t>
      </w:r>
      <w:r w:rsidR="00067F65">
        <w:t xml:space="preserve"> on your PC</w:t>
      </w:r>
      <w:r>
        <w:t>.</w:t>
      </w:r>
      <w:r w:rsidR="00067F65">
        <w:t xml:space="preserve"> This is a permanent record which keeps your work safe and so you can safely and easily reverse or repeat the changes.</w:t>
      </w:r>
    </w:p>
    <w:p w14:paraId="3F20A875" w14:textId="77777777" w:rsidR="00C54324" w:rsidRDefault="00C54324" w:rsidP="00D319C1">
      <w:r>
        <w:t xml:space="preserve">6. Push your </w:t>
      </w:r>
      <w:r w:rsidR="00067F65">
        <w:t xml:space="preserve">commit with all your </w:t>
      </w:r>
      <w:r>
        <w:t>changes back to your remote repo at GitHub.</w:t>
      </w:r>
    </w:p>
    <w:p w14:paraId="62EB5E81" w14:textId="77777777" w:rsidR="00067F65" w:rsidRDefault="00067F65" w:rsidP="00D319C1">
      <w:r>
        <w:t xml:space="preserve">7. Submit your commit </w:t>
      </w:r>
      <w:r w:rsidR="009E12B8">
        <w:t xml:space="preserve">by making a “pull request” </w:t>
      </w:r>
      <w:r>
        <w:t>to the official repo at GitHub.</w:t>
      </w:r>
    </w:p>
    <w:p w14:paraId="7A955812" w14:textId="77777777" w:rsidR="00067F65" w:rsidRDefault="00067F65" w:rsidP="00D319C1">
      <w:r>
        <w:t>They will be checked by including them automatically in a temporary build just in case there is a problem when compiling.</w:t>
      </w:r>
    </w:p>
    <w:p w14:paraId="4E60A93E" w14:textId="77777777" w:rsidR="00067F65" w:rsidRDefault="00067F65" w:rsidP="00D319C1">
      <w:r>
        <w:t xml:space="preserve">The commit will then be reviewed by another member of the team and adopted by </w:t>
      </w:r>
      <w:r w:rsidR="00581780">
        <w:t>“</w:t>
      </w:r>
      <w:r>
        <w:t>pulling</w:t>
      </w:r>
      <w:r w:rsidR="00581780">
        <w:t>”</w:t>
      </w:r>
      <w:r>
        <w:t xml:space="preserve"> the changes from your remote repo to the official re</w:t>
      </w:r>
      <w:r w:rsidR="009E12B8">
        <w:t>po.</w:t>
      </w:r>
      <w:r w:rsidR="00581780">
        <w:t xml:space="preserve"> This is the reason that </w:t>
      </w:r>
      <w:r w:rsidR="00462EBE">
        <w:t xml:space="preserve">a </w:t>
      </w:r>
      <w:r w:rsidR="00581780">
        <w:t>submitt</w:t>
      </w:r>
      <w:r w:rsidR="00462EBE">
        <w:t>ed change</w:t>
      </w:r>
      <w:r w:rsidR="00581780">
        <w:t xml:space="preserve"> is called a “pull request”.</w:t>
      </w:r>
    </w:p>
    <w:p w14:paraId="6D498F5B" w14:textId="77777777" w:rsidR="00067F65" w:rsidRDefault="00067F65" w:rsidP="00D319C1"/>
    <w:p w14:paraId="3A0D7C1D" w14:textId="77777777" w:rsidR="00C54324" w:rsidRDefault="00C54324" w:rsidP="00D319C1"/>
    <w:p w14:paraId="325F274C" w14:textId="77777777" w:rsidR="0083296D" w:rsidRPr="0083296D" w:rsidRDefault="00EE410F" w:rsidP="0083296D">
      <w:pPr>
        <w:pStyle w:val="Heading1"/>
      </w:pPr>
      <w:r>
        <w:br w:type="page"/>
      </w:r>
      <w:bookmarkStart w:id="4" w:name="_Toc36143579"/>
      <w:r w:rsidR="007A25A4">
        <w:lastRenderedPageBreak/>
        <w:t>Using</w:t>
      </w:r>
      <w:r w:rsidR="001F100F">
        <w:t xml:space="preserve"> </w:t>
      </w:r>
      <w:r w:rsidR="001F100F" w:rsidRPr="00C379AF">
        <w:rPr>
          <w:i/>
          <w:iCs/>
        </w:rPr>
        <w:t>GitHub</w:t>
      </w:r>
      <w:r w:rsidR="001F100F">
        <w:t xml:space="preserve"> </w:t>
      </w:r>
      <w:r w:rsidR="001F100F" w:rsidRPr="00C379AF">
        <w:rPr>
          <w:i/>
          <w:iCs/>
        </w:rPr>
        <w:t>Desktop</w:t>
      </w:r>
      <w:bookmarkEnd w:id="4"/>
    </w:p>
    <w:p w14:paraId="07736262" w14:textId="77777777" w:rsidR="001F100F" w:rsidRDefault="001F100F" w:rsidP="001F100F">
      <w:pPr>
        <w:pStyle w:val="Heading2"/>
      </w:pPr>
      <w:bookmarkStart w:id="5" w:name="_Toc36143580"/>
      <w:r>
        <w:t xml:space="preserve">Install </w:t>
      </w:r>
      <w:r w:rsidRPr="00C379AF">
        <w:rPr>
          <w:i/>
          <w:iCs w:val="0"/>
        </w:rPr>
        <w:t>GitHub</w:t>
      </w:r>
      <w:r>
        <w:t xml:space="preserve"> </w:t>
      </w:r>
      <w:r w:rsidRPr="00C379AF">
        <w:rPr>
          <w:i/>
          <w:iCs w:val="0"/>
        </w:rPr>
        <w:t>Desktop</w:t>
      </w:r>
      <w:bookmarkEnd w:id="5"/>
    </w:p>
    <w:p w14:paraId="7091FFEC" w14:textId="77777777" w:rsidR="00C36A18" w:rsidRDefault="0083296D" w:rsidP="00CC5A7D">
      <w:r w:rsidRPr="0083296D">
        <w:t xml:space="preserve">Browse to </w:t>
      </w:r>
      <w:hyperlink r:id="rId8" w:history="1">
        <w:r w:rsidR="00C36A18" w:rsidRPr="00F846B3">
          <w:rPr>
            <w:rStyle w:val="Hyperlink"/>
          </w:rPr>
          <w:t>http://desktop.github.com</w:t>
        </w:r>
      </w:hyperlink>
      <w:r w:rsidRPr="0083296D">
        <w:t xml:space="preserve">, click on the </w:t>
      </w:r>
      <w:r w:rsidRPr="002956CB">
        <w:rPr>
          <w:i/>
        </w:rPr>
        <w:t>Download</w:t>
      </w:r>
      <w:r w:rsidRPr="0083296D">
        <w:t xml:space="preserve"> button to download the installer, then run the installer.  </w:t>
      </w:r>
      <w:r w:rsidR="00C36A18">
        <w:t>Choose the free option:</w:t>
      </w:r>
    </w:p>
    <w:p w14:paraId="2C13F506" w14:textId="77777777" w:rsidR="00C36A18" w:rsidRDefault="00581780" w:rsidP="00CC5A7D">
      <w:r>
        <w:rPr>
          <w:noProof/>
        </w:rPr>
        <w:pict w14:anchorId="66E196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s2072" type="#_x0000_t75" style="position:absolute;margin-left:0;margin-top:10.25pt;width:400.7pt;height:528.5pt;z-index:1;visibility:visible">
            <v:imagedata r:id="rId9" o:title=""/>
            <w10:wrap type="square"/>
          </v:shape>
        </w:pict>
      </w:r>
    </w:p>
    <w:p w14:paraId="14ABBD6D" w14:textId="77777777" w:rsidR="00E52E9A" w:rsidRDefault="00581780" w:rsidP="00E52E9A">
      <w:pPr>
        <w:pStyle w:val="Heading2"/>
      </w:pPr>
      <w:r>
        <w:br w:type="page"/>
      </w:r>
      <w:bookmarkStart w:id="6" w:name="_Toc36143581"/>
      <w:r w:rsidR="00E52E9A">
        <w:lastRenderedPageBreak/>
        <w:t>Create an account at GitHub.com</w:t>
      </w:r>
      <w:bookmarkEnd w:id="6"/>
    </w:p>
    <w:p w14:paraId="1B8EB4B3" w14:textId="77777777" w:rsidR="00C36A18" w:rsidRDefault="00C36A18" w:rsidP="00C36A18">
      <w:r>
        <w:rPr>
          <w:rFonts w:cs="Arial"/>
          <w:b/>
          <w:bCs/>
          <w:noProof/>
          <w:kern w:val="32"/>
          <w:sz w:val="32"/>
          <w:szCs w:val="32"/>
        </w:rPr>
        <w:pict w14:anchorId="774C8F13">
          <v:shape id="Picture 3" o:spid="_x0000_s2074" type="#_x0000_t75" style="position:absolute;margin-left:-.75pt;margin-top:55.2pt;width:367.55pt;height:502.55pt;z-index:-12;visibility:visible" wrapcoords="-44 0 -44 21568 21600 21568 21600 0 -44 0">
            <v:imagedata r:id="rId10" o:title=""/>
            <w10:wrap type="tight"/>
          </v:shape>
        </w:pict>
      </w:r>
      <w:r w:rsidRPr="00C36A18">
        <w:t xml:space="preserve"> </w:t>
      </w:r>
    </w:p>
    <w:p w14:paraId="4CB6F00C" w14:textId="77777777" w:rsidR="00C36A18" w:rsidRDefault="00C36A18" w:rsidP="00C36A18"/>
    <w:p w14:paraId="2123DEF8" w14:textId="77777777" w:rsidR="00C36A18" w:rsidRDefault="00C36A18" w:rsidP="00C36A18"/>
    <w:p w14:paraId="782D8511" w14:textId="77777777" w:rsidR="00C36A18" w:rsidRDefault="00C36A18" w:rsidP="00C36A18"/>
    <w:p w14:paraId="0556C721" w14:textId="77777777" w:rsidR="00C36A18" w:rsidRDefault="00C36A18" w:rsidP="00C36A18"/>
    <w:p w14:paraId="6D21EA78" w14:textId="77777777" w:rsidR="00C36A18" w:rsidRDefault="00C36A18" w:rsidP="00C36A18"/>
    <w:p w14:paraId="492CE140" w14:textId="77777777" w:rsidR="00C36A18" w:rsidRDefault="00C36A18" w:rsidP="00C36A18"/>
    <w:p w14:paraId="59CA1E34" w14:textId="77777777" w:rsidR="00C36A18" w:rsidRDefault="00C36A18" w:rsidP="00C36A18"/>
    <w:p w14:paraId="39F59572" w14:textId="77777777" w:rsidR="00C36A18" w:rsidRDefault="00C36A18" w:rsidP="00C36A18"/>
    <w:p w14:paraId="1D73071D" w14:textId="77777777" w:rsidR="00C36A18" w:rsidRDefault="00C36A18" w:rsidP="00C36A18"/>
    <w:p w14:paraId="60E4AF10" w14:textId="77777777" w:rsidR="00C36A18" w:rsidRDefault="00C36A18" w:rsidP="00C36A18"/>
    <w:p w14:paraId="401CD640" w14:textId="77777777" w:rsidR="00C36A18" w:rsidRDefault="00C36A18" w:rsidP="00C36A18"/>
    <w:p w14:paraId="2D541C22" w14:textId="77777777" w:rsidR="00C36A18" w:rsidRDefault="00C36A18" w:rsidP="00C36A18"/>
    <w:p w14:paraId="0EC817C0" w14:textId="77777777" w:rsidR="00C36A18" w:rsidRDefault="00C36A18" w:rsidP="00C36A18"/>
    <w:p w14:paraId="2D43DA99" w14:textId="77777777" w:rsidR="00C36A18" w:rsidRDefault="00C36A18" w:rsidP="00C36A18"/>
    <w:p w14:paraId="1F25DBC0" w14:textId="77777777" w:rsidR="00C36A18" w:rsidRDefault="00C36A18" w:rsidP="00C36A18"/>
    <w:p w14:paraId="0A6C291F" w14:textId="77777777" w:rsidR="00C36A18" w:rsidRDefault="00C36A18" w:rsidP="00C36A18"/>
    <w:p w14:paraId="727251F7" w14:textId="77777777" w:rsidR="00C36A18" w:rsidRDefault="00C36A18" w:rsidP="00C36A18"/>
    <w:p w14:paraId="26BF6A6A" w14:textId="77777777" w:rsidR="00C36A18" w:rsidRDefault="00C36A18" w:rsidP="00C36A18"/>
    <w:p w14:paraId="18623DC0" w14:textId="77777777" w:rsidR="00C36A18" w:rsidRDefault="00C36A18" w:rsidP="00C36A18"/>
    <w:p w14:paraId="0BE7AF0B" w14:textId="77777777" w:rsidR="00C36A18" w:rsidRDefault="00C36A18" w:rsidP="00C36A18"/>
    <w:p w14:paraId="5232E6A0" w14:textId="77777777" w:rsidR="00C36A18" w:rsidRDefault="00C36A18" w:rsidP="00C36A18"/>
    <w:p w14:paraId="05C679B8" w14:textId="77777777" w:rsidR="00C36A18" w:rsidRDefault="00C379AF" w:rsidP="00C36A18">
      <w:r>
        <w:br w:type="page"/>
      </w:r>
      <w:r w:rsidR="00C36A18">
        <w:lastRenderedPageBreak/>
        <w:t>Provide details:</w:t>
      </w:r>
    </w:p>
    <w:p w14:paraId="2A384968" w14:textId="77777777" w:rsidR="00C36A18" w:rsidRDefault="00C36A18" w:rsidP="0037513B">
      <w:pPr>
        <w:pStyle w:val="Heading1"/>
      </w:pPr>
      <w:r>
        <w:rPr>
          <w:b w:val="0"/>
          <w:bCs w:val="0"/>
          <w:noProof/>
        </w:rPr>
        <w:pict w14:anchorId="4F19B69A">
          <v:shape id="Picture 4" o:spid="_x0000_s2075" type="#_x0000_t75" style="position:absolute;margin-left:0;margin-top:10.95pt;width:370.55pt;height:502.55pt;z-index:3;visibility:visible">
            <v:imagedata r:id="rId11" o:title=""/>
            <w10:wrap type="square"/>
          </v:shape>
        </w:pict>
      </w:r>
    </w:p>
    <w:p w14:paraId="4C64F226" w14:textId="77777777" w:rsidR="00C36A18" w:rsidRDefault="00C36A18" w:rsidP="0037513B">
      <w:pPr>
        <w:pStyle w:val="Heading1"/>
      </w:pPr>
    </w:p>
    <w:p w14:paraId="57AA6DB3" w14:textId="77777777" w:rsidR="00C36A18" w:rsidRDefault="00C36A18" w:rsidP="0037513B">
      <w:pPr>
        <w:pStyle w:val="Heading1"/>
      </w:pPr>
    </w:p>
    <w:p w14:paraId="403F5A52" w14:textId="77777777" w:rsidR="00C36A18" w:rsidRDefault="00C36A18" w:rsidP="0037513B">
      <w:pPr>
        <w:pStyle w:val="Heading1"/>
      </w:pPr>
    </w:p>
    <w:p w14:paraId="5978E403" w14:textId="77777777" w:rsidR="00C36A18" w:rsidRDefault="00C36A18" w:rsidP="0037513B">
      <w:pPr>
        <w:pStyle w:val="Heading1"/>
      </w:pPr>
    </w:p>
    <w:p w14:paraId="0DD03A55" w14:textId="77777777" w:rsidR="00C36A18" w:rsidRDefault="00C36A18" w:rsidP="0037513B">
      <w:pPr>
        <w:pStyle w:val="Heading1"/>
      </w:pPr>
    </w:p>
    <w:p w14:paraId="085A904C" w14:textId="77777777" w:rsidR="00C36A18" w:rsidRDefault="00C36A18" w:rsidP="0037513B">
      <w:pPr>
        <w:pStyle w:val="Heading1"/>
      </w:pPr>
    </w:p>
    <w:p w14:paraId="155E56AE" w14:textId="77777777" w:rsidR="00C36A18" w:rsidRDefault="00C36A18" w:rsidP="0037513B">
      <w:pPr>
        <w:pStyle w:val="Heading1"/>
      </w:pPr>
    </w:p>
    <w:p w14:paraId="5F3004FC" w14:textId="77777777" w:rsidR="00C36A18" w:rsidRDefault="00C36A18" w:rsidP="0037513B">
      <w:pPr>
        <w:pStyle w:val="Heading1"/>
      </w:pPr>
    </w:p>
    <w:p w14:paraId="503C2517" w14:textId="77777777" w:rsidR="00C36A18" w:rsidRDefault="00C36A18" w:rsidP="0037513B">
      <w:pPr>
        <w:pStyle w:val="Heading1"/>
      </w:pPr>
    </w:p>
    <w:p w14:paraId="2E67D2A0" w14:textId="77777777" w:rsidR="00C36A18" w:rsidRDefault="00C36A18" w:rsidP="0037513B">
      <w:pPr>
        <w:pStyle w:val="Heading1"/>
      </w:pPr>
    </w:p>
    <w:p w14:paraId="600813D9" w14:textId="77777777" w:rsidR="00C36A18" w:rsidRDefault="00C36A18" w:rsidP="0037513B">
      <w:pPr>
        <w:pStyle w:val="Heading1"/>
      </w:pPr>
    </w:p>
    <w:p w14:paraId="30EE4FDD" w14:textId="77777777" w:rsidR="00C36A18" w:rsidRDefault="00C36A18" w:rsidP="0037513B">
      <w:pPr>
        <w:pStyle w:val="Heading1"/>
      </w:pPr>
    </w:p>
    <w:p w14:paraId="417A9791" w14:textId="77777777" w:rsidR="00C36A18" w:rsidRDefault="00C36A18" w:rsidP="00C36A18"/>
    <w:p w14:paraId="17157E0E" w14:textId="77777777" w:rsidR="00C36A18" w:rsidRDefault="00C36A18" w:rsidP="0037513B">
      <w:pPr>
        <w:pStyle w:val="Heading1"/>
      </w:pPr>
    </w:p>
    <w:p w14:paraId="2E91938A" w14:textId="77777777" w:rsidR="00C36A18" w:rsidRDefault="00C36A18" w:rsidP="00C36A18"/>
    <w:p w14:paraId="21D5CE4E" w14:textId="77777777" w:rsidR="009A7EFE" w:rsidRDefault="009A7EFE" w:rsidP="00C36A18">
      <w:r>
        <w:rPr>
          <w:noProof/>
          <w:lang w:eastAsia="en-GB"/>
        </w:rPr>
        <w:lastRenderedPageBreak/>
        <w:pict w14:anchorId="287EFE99">
          <v:shape id="Picture 6" o:spid="_x0000_s2082" type="#_x0000_t75" style="position:absolute;margin-left:-2.25pt;margin-top:44.25pt;width:468pt;height:322.4pt;z-index:4;visibility:visible">
            <v:imagedata r:id="rId12" o:title=""/>
            <w10:wrap type="square"/>
          </v:shape>
        </w:pict>
      </w:r>
      <w:r>
        <w:t xml:space="preserve">Finally, </w:t>
      </w:r>
      <w:r w:rsidRPr="00C379AF">
        <w:rPr>
          <w:i/>
          <w:iCs/>
        </w:rPr>
        <w:t>GitHub</w:t>
      </w:r>
      <w:r w:rsidR="00C379AF">
        <w:rPr>
          <w:i/>
          <w:iCs/>
        </w:rPr>
        <w:t xml:space="preserve"> Desktop</w:t>
      </w:r>
      <w:r>
        <w:t xml:space="preserve"> opens its launch page:</w:t>
      </w:r>
    </w:p>
    <w:p w14:paraId="22585084" w14:textId="77777777" w:rsidR="009A7EFE" w:rsidRDefault="009A7EFE" w:rsidP="00C36A18"/>
    <w:p w14:paraId="3115AB0D" w14:textId="77777777" w:rsidR="007A25A4" w:rsidRDefault="00462EBE" w:rsidP="007A25A4">
      <w:pPr>
        <w:pStyle w:val="Heading1"/>
      </w:pPr>
      <w:r>
        <w:br w:type="page"/>
      </w:r>
      <w:bookmarkStart w:id="7" w:name="_Toc36143582"/>
      <w:r w:rsidR="00500A1D">
        <w:lastRenderedPageBreak/>
        <w:t>Maintenance Proced</w:t>
      </w:r>
      <w:r w:rsidR="007A25A4">
        <w:t>ure</w:t>
      </w:r>
      <w:bookmarkEnd w:id="7"/>
    </w:p>
    <w:p w14:paraId="274FD60F" w14:textId="77777777" w:rsidR="00462EBE" w:rsidRDefault="00462EBE" w:rsidP="007726BB">
      <w:pPr>
        <w:pStyle w:val="Heading2"/>
      </w:pPr>
      <w:bookmarkStart w:id="8" w:name="_Toc36143583"/>
      <w:r>
        <w:t>Initially:</w:t>
      </w:r>
      <w:bookmarkEnd w:id="8"/>
    </w:p>
    <w:p w14:paraId="3CD3CA1A" w14:textId="77777777" w:rsidR="007726BB" w:rsidRDefault="00462EBE" w:rsidP="007726BB">
      <w:pPr>
        <w:pStyle w:val="Heading3"/>
      </w:pPr>
      <w:bookmarkStart w:id="9" w:name="_Toc36143584"/>
      <w:r>
        <w:t>1. Make your own remote repository (or repo) at GitHub</w:t>
      </w:r>
      <w:bookmarkEnd w:id="9"/>
    </w:p>
    <w:p w14:paraId="23FD1A51" w14:textId="77777777" w:rsidR="00462EBE" w:rsidRDefault="007726BB" w:rsidP="00462EBE">
      <w:r>
        <w:t>This will be</w:t>
      </w:r>
      <w:r w:rsidR="00462EBE">
        <w:t xml:space="preserve"> a special copy (called a “fork”) of the official Open Rails remote repo. Git remembers where your repo was forked from and provides a mechanism to check and adopt your changes back into the official repo.</w:t>
      </w:r>
    </w:p>
    <w:p w14:paraId="3FE76B38" w14:textId="77777777" w:rsidR="00462EBE" w:rsidRDefault="00FF5662" w:rsidP="00462EBE">
      <w:r>
        <w:t xml:space="preserve">Register at </w:t>
      </w:r>
      <w:hyperlink r:id="rId13" w:history="1">
        <w:r w:rsidRPr="005F735E">
          <w:rPr>
            <w:rStyle w:val="Hyperlink"/>
          </w:rPr>
          <w:t>www.GitHub.com</w:t>
        </w:r>
      </w:hyperlink>
      <w:r>
        <w:t xml:space="preserve"> and sign in.</w:t>
      </w:r>
    </w:p>
    <w:p w14:paraId="2C091C5C" w14:textId="77777777" w:rsidR="00FF5662" w:rsidRDefault="00FF5662" w:rsidP="00462EBE">
      <w:r w:rsidRPr="00FF5662">
        <w:rPr>
          <w:noProof/>
          <w:lang w:val="en-US"/>
        </w:rPr>
        <w:pict w14:anchorId="3FB7F475">
          <v:shape id="Picture 1" o:spid="_x0000_i1025" type="#_x0000_t75" style="width:468pt;height:220.5pt;visibility:visible">
            <v:imagedata r:id="rId14" o:title=""/>
          </v:shape>
        </w:pict>
      </w:r>
    </w:p>
    <w:p w14:paraId="7491C72A" w14:textId="77777777" w:rsidR="00462EBE" w:rsidRDefault="00462EBE" w:rsidP="00462EBE"/>
    <w:p w14:paraId="17929CFB" w14:textId="77777777" w:rsidR="00FF5662" w:rsidRDefault="00FF5662" w:rsidP="00462EBE">
      <w:r>
        <w:t xml:space="preserve">Do not create a new repository. Instead, we want to “fork” the official Open Rails repo, so search for “openrails” or browse directly to </w:t>
      </w:r>
      <w:hyperlink r:id="rId15" w:history="1">
        <w:r w:rsidRPr="00FF5662">
          <w:rPr>
            <w:rStyle w:val="Hyperlink"/>
          </w:rPr>
          <w:t>https://github.com/openrails/openrails</w:t>
        </w:r>
      </w:hyperlink>
      <w:r>
        <w:t>:</w:t>
      </w:r>
    </w:p>
    <w:p w14:paraId="6E9D136F" w14:textId="77777777" w:rsidR="00FF5662" w:rsidRDefault="00FF5662" w:rsidP="00462EBE">
      <w:r w:rsidRPr="00FF5662">
        <w:rPr>
          <w:noProof/>
          <w:lang w:val="en-US"/>
        </w:rPr>
        <w:lastRenderedPageBreak/>
        <w:pict w14:anchorId="0F29FE07">
          <v:shape id="Picture 2" o:spid="_x0000_i1026" type="#_x0000_t75" style="width:468.75pt;height:269.25pt;visibility:visible">
            <v:imagedata r:id="rId16" o:title=""/>
          </v:shape>
        </w:pict>
      </w:r>
    </w:p>
    <w:p w14:paraId="1AFF89C1" w14:textId="77777777" w:rsidR="00FF5662" w:rsidRDefault="00FF5662" w:rsidP="00462EBE">
      <w:r>
        <w:t>The search will find multiple results for “openrails”, so we click on the official one:</w:t>
      </w:r>
    </w:p>
    <w:p w14:paraId="5854717A" w14:textId="77777777" w:rsidR="00FF5662" w:rsidRDefault="00FF5662" w:rsidP="00462EBE">
      <w:r w:rsidRPr="00FF5662">
        <w:rPr>
          <w:noProof/>
          <w:lang w:val="en-US"/>
        </w:rPr>
        <w:pict w14:anchorId="59031DFF">
          <v:shape id="Picture 3" o:spid="_x0000_i1027" type="#_x0000_t75" style="width:468pt;height:231pt;visibility:visible">
            <v:imagedata r:id="rId17" o:title=""/>
          </v:shape>
        </w:pict>
      </w:r>
    </w:p>
    <w:p w14:paraId="3A923049" w14:textId="77777777" w:rsidR="00FF5662" w:rsidRDefault="00FF5662" w:rsidP="00462EBE"/>
    <w:p w14:paraId="155327A1" w14:textId="77777777" w:rsidR="00FF5662" w:rsidRDefault="00FF5662" w:rsidP="00462EBE">
      <w:r>
        <w:t>and end up here:</w:t>
      </w:r>
    </w:p>
    <w:p w14:paraId="32240D6D" w14:textId="77777777" w:rsidR="00FF5662" w:rsidRDefault="00FF5662" w:rsidP="00462EBE">
      <w:r w:rsidRPr="00FF5662">
        <w:rPr>
          <w:noProof/>
          <w:lang w:val="en-US"/>
        </w:rPr>
        <w:lastRenderedPageBreak/>
        <w:pict w14:anchorId="67A2961A">
          <v:shape id="Picture 4" o:spid="_x0000_i1028" type="#_x0000_t75" style="width:468pt;height:243pt;visibility:visible">
            <v:imagedata r:id="rId18" o:title=""/>
          </v:shape>
        </w:pict>
      </w:r>
    </w:p>
    <w:p w14:paraId="2C23E272" w14:textId="77777777" w:rsidR="00FF5662" w:rsidRDefault="00FF5662" w:rsidP="00462EBE"/>
    <w:p w14:paraId="77B2ECB4" w14:textId="77777777" w:rsidR="00FF5662" w:rsidRDefault="00FF5662" w:rsidP="00462EBE">
      <w:r>
        <w:t>Press the “fork” button and GitHub will copy the official repo to give you a remote repo which remembers from where it was copied.</w:t>
      </w:r>
    </w:p>
    <w:p w14:paraId="262FA58F" w14:textId="77777777" w:rsidR="00FF5662" w:rsidRDefault="00FF5662" w:rsidP="00462EBE">
      <w:r>
        <w:rPr>
          <w:noProof/>
          <w:lang w:val="en-US"/>
        </w:rPr>
        <w:pict w14:anchorId="2AFA0674">
          <v:roundrect id="_x0000_s2120" style="position:absolute;margin-left:5.15pt;margin-top:143.3pt;width:134pt;height:17.5pt;z-index:5" arcsize="10923f" filled="f" strokecolor="#e36c0a" strokeweight="1.5pt"/>
        </w:pict>
      </w:r>
      <w:r w:rsidRPr="00FF5662">
        <w:rPr>
          <w:noProof/>
          <w:lang w:val="en-US"/>
        </w:rPr>
        <w:pict w14:anchorId="636554CF">
          <v:shape id="Picture 5" o:spid="_x0000_i1029" type="#_x0000_t75" style="width:468pt;height:264pt;visibility:visible">
            <v:imagedata r:id="rId19" o:title=""/>
          </v:shape>
        </w:pict>
      </w:r>
    </w:p>
    <w:p w14:paraId="0CEF35A5" w14:textId="77777777" w:rsidR="00FF5662" w:rsidRDefault="00FF5662" w:rsidP="00462EBE"/>
    <w:p w14:paraId="4FE9B47C" w14:textId="77777777" w:rsidR="00FF5662" w:rsidRDefault="00FF5662" w:rsidP="00462EBE">
      <w:r>
        <w:t>The message “even” shows that your remote repo is up to date.</w:t>
      </w:r>
    </w:p>
    <w:p w14:paraId="53BDE611" w14:textId="77777777" w:rsidR="00FF5662" w:rsidRDefault="00FF5662" w:rsidP="00462EBE"/>
    <w:p w14:paraId="372FFF08" w14:textId="77777777" w:rsidR="00FF5662" w:rsidRDefault="007726BB" w:rsidP="007726BB">
      <w:pPr>
        <w:pStyle w:val="Heading3"/>
      </w:pPr>
      <w:bookmarkStart w:id="10" w:name="_Toc36143585"/>
      <w:r>
        <w:lastRenderedPageBreak/>
        <w:t>2. Download a copy (called a “clone”) of your remote repo</w:t>
      </w:r>
      <w:bookmarkEnd w:id="10"/>
    </w:p>
    <w:p w14:paraId="47579C1D" w14:textId="77777777" w:rsidR="007726BB" w:rsidRDefault="007726BB" w:rsidP="007726BB">
      <w:r>
        <w:t xml:space="preserve">Now return to </w:t>
      </w:r>
      <w:r w:rsidRPr="004F3402">
        <w:rPr>
          <w:i/>
        </w:rPr>
        <w:t>GitHub Desktop</w:t>
      </w:r>
      <w:r>
        <w:t xml:space="preserve"> where you can “clone” your remote repo from GitHub.com to a local repo on your PC’s disk.</w:t>
      </w:r>
    </w:p>
    <w:p w14:paraId="070CE5F2" w14:textId="77777777" w:rsidR="00397559" w:rsidRDefault="00397559" w:rsidP="00397559">
      <w:r>
        <w:t>Once again, Git remembers where your local repo was cloned from and makes it easy to push your local changes back to your remote repo.</w:t>
      </w:r>
    </w:p>
    <w:p w14:paraId="14DE2D7D" w14:textId="77777777" w:rsidR="00397559" w:rsidRDefault="00397559" w:rsidP="00462EBE"/>
    <w:p w14:paraId="2A83CD35" w14:textId="77777777" w:rsidR="004F3402" w:rsidRDefault="004F3402" w:rsidP="00462EBE">
      <w:r w:rsidRPr="004F3402">
        <w:rPr>
          <w:noProof/>
          <w:lang w:val="en-US"/>
        </w:rPr>
        <w:pict w14:anchorId="41738295">
          <v:shape id="Picture 6" o:spid="_x0000_i1030" type="#_x0000_t75" style="width:468pt;height:322.5pt;visibility:visible">
            <v:imagedata r:id="rId20" o:title=""/>
          </v:shape>
        </w:pict>
      </w:r>
    </w:p>
    <w:p w14:paraId="1D6437F5" w14:textId="77777777" w:rsidR="00462EBE" w:rsidRDefault="00462EBE" w:rsidP="00462EBE"/>
    <w:p w14:paraId="28C37358" w14:textId="77777777" w:rsidR="004F3402" w:rsidRDefault="004F3402" w:rsidP="00462EBE">
      <w:r>
        <w:br w:type="page"/>
      </w:r>
      <w:r>
        <w:lastRenderedPageBreak/>
        <w:t xml:space="preserve">Use </w:t>
      </w:r>
      <w:r w:rsidRPr="00397559">
        <w:rPr>
          <w:i/>
        </w:rPr>
        <w:t>Local path &gt; Choose</w:t>
      </w:r>
      <w:r>
        <w:t xml:space="preserve"> to select an empty folder on your PC to hold the local repo:</w:t>
      </w:r>
    </w:p>
    <w:p w14:paraId="6D2CB96D" w14:textId="77777777" w:rsidR="004F3402" w:rsidRPr="004F3402" w:rsidRDefault="004F3402" w:rsidP="00462EBE">
      <w:pPr>
        <w:rPr>
          <w:noProof/>
          <w:lang w:val="en-US"/>
        </w:rPr>
      </w:pPr>
      <w:r w:rsidRPr="004F3402">
        <w:rPr>
          <w:noProof/>
          <w:lang w:val="en-US"/>
        </w:rPr>
        <w:pict w14:anchorId="076571DD">
          <v:shape id="Picture 7" o:spid="_x0000_i1031" type="#_x0000_t75" style="width:468pt;height:366pt;visibility:visible">
            <v:imagedata r:id="rId21" o:title=""/>
          </v:shape>
        </w:pict>
      </w:r>
    </w:p>
    <w:p w14:paraId="67D28F38" w14:textId="77777777" w:rsidR="004F3402" w:rsidRDefault="004F3402" w:rsidP="00462EBE"/>
    <w:p w14:paraId="13CD44AB" w14:textId="77777777" w:rsidR="004F3402" w:rsidRDefault="004F3402" w:rsidP="00462EBE"/>
    <w:p w14:paraId="44D0081F" w14:textId="77777777" w:rsidR="004F3402" w:rsidRDefault="004F3402" w:rsidP="00462EBE"/>
    <w:p w14:paraId="7BD46958" w14:textId="77777777" w:rsidR="004F3402" w:rsidRDefault="004F3402" w:rsidP="00462EBE"/>
    <w:p w14:paraId="1EDA5E3D" w14:textId="77777777" w:rsidR="004F3402" w:rsidRDefault="004F3402" w:rsidP="00462EBE"/>
    <w:p w14:paraId="3A5E1B02" w14:textId="77777777" w:rsidR="004F3402" w:rsidRDefault="004F3402" w:rsidP="00462EBE"/>
    <w:p w14:paraId="473EF531" w14:textId="77777777" w:rsidR="004F3402" w:rsidRDefault="004F3402" w:rsidP="00462EBE"/>
    <w:p w14:paraId="55512DFE" w14:textId="77777777" w:rsidR="004F3402" w:rsidRDefault="004F3402" w:rsidP="00462EBE"/>
    <w:p w14:paraId="265E5745" w14:textId="77777777" w:rsidR="004F3402" w:rsidRDefault="004F3402" w:rsidP="00462EBE"/>
    <w:p w14:paraId="0C46BE6C" w14:textId="77777777" w:rsidR="004F3402" w:rsidRDefault="004F3402" w:rsidP="00462EBE"/>
    <w:p w14:paraId="1103EC3C" w14:textId="77777777" w:rsidR="004F3402" w:rsidRDefault="004F3402" w:rsidP="00462EBE">
      <w:r>
        <w:rPr>
          <w:noProof/>
        </w:rPr>
        <w:lastRenderedPageBreak/>
        <w:pict w14:anchorId="54D665EF">
          <v:shape id="Picture 8" o:spid="_x0000_s2121" type="#_x0000_t75" style="position:absolute;margin-left:0;margin-top:31.5pt;width:468pt;height:321pt;z-index:6;visibility:visible">
            <v:imagedata r:id="rId22" o:title=""/>
            <w10:wrap type="square"/>
          </v:shape>
        </w:pict>
      </w:r>
      <w:r>
        <w:t>GitHub Desktop will find your remote repo and offer that as “Your repositories”:</w:t>
      </w:r>
    </w:p>
    <w:p w14:paraId="5E8A79B6" w14:textId="77777777" w:rsidR="004F3402" w:rsidRDefault="004F3402" w:rsidP="00462EBE"/>
    <w:p w14:paraId="016C12A3" w14:textId="77777777" w:rsidR="004F3402" w:rsidRDefault="004F3402" w:rsidP="00462EBE">
      <w:r>
        <w:t>Downloading the remote repo may takes some minutes. Subsequent uploads and downloads will be quick as they only transfer the changes.</w:t>
      </w:r>
    </w:p>
    <w:p w14:paraId="2A13B0B0" w14:textId="77777777" w:rsidR="004F3402" w:rsidRDefault="004F3402" w:rsidP="00462EBE">
      <w:r>
        <w:rPr>
          <w:noProof/>
        </w:rPr>
        <w:pict w14:anchorId="40115AD7">
          <v:shape id="Picture 9" o:spid="_x0000_s2122" type="#_x0000_t75" style="position:absolute;margin-left:-1.5pt;margin-top:8.95pt;width:366.65pt;height:251.1pt;z-index:7;visibility:visible">
            <v:imagedata r:id="rId23" o:title=""/>
            <w10:wrap type="square"/>
          </v:shape>
        </w:pict>
      </w:r>
      <w:r>
        <w:t xml:space="preserve"> </w:t>
      </w:r>
    </w:p>
    <w:p w14:paraId="506E0FA1" w14:textId="77777777" w:rsidR="004F3402" w:rsidRDefault="004F3402" w:rsidP="00462EBE"/>
    <w:p w14:paraId="295A619A" w14:textId="77777777" w:rsidR="004F3402" w:rsidRDefault="004F3402" w:rsidP="00462EBE"/>
    <w:p w14:paraId="0B5F2578" w14:textId="77777777" w:rsidR="004F3402" w:rsidRDefault="004F3402" w:rsidP="00462EBE"/>
    <w:p w14:paraId="5C2D1BDF" w14:textId="77777777" w:rsidR="004F3402" w:rsidRDefault="004F3402" w:rsidP="00462EBE"/>
    <w:p w14:paraId="49932B74" w14:textId="77777777" w:rsidR="004F3402" w:rsidRDefault="004F3402" w:rsidP="00462EBE"/>
    <w:p w14:paraId="2DF6DB22" w14:textId="77777777" w:rsidR="004F3402" w:rsidRDefault="004F3402" w:rsidP="00462EBE"/>
    <w:p w14:paraId="72416098" w14:textId="77777777" w:rsidR="004F3402" w:rsidRDefault="004F3402" w:rsidP="00462EBE">
      <w:r>
        <w:br w:type="page"/>
      </w:r>
      <w:r>
        <w:lastRenderedPageBreak/>
        <w:t>and finally, the system is complete and ready for translation work:</w:t>
      </w:r>
    </w:p>
    <w:p w14:paraId="51239EBB" w14:textId="77777777" w:rsidR="004F3402" w:rsidRDefault="004F3402" w:rsidP="00462EBE">
      <w:r w:rsidRPr="004F3402">
        <w:rPr>
          <w:noProof/>
          <w:lang w:val="en-US"/>
        </w:rPr>
        <w:pict w14:anchorId="59CDD5B1">
          <v:shape id="Picture 10" o:spid="_x0000_i1032" type="#_x0000_t75" style="width:468pt;height:321pt;visibility:visible">
            <v:imagedata r:id="rId24" o:title=""/>
          </v:shape>
        </w:pict>
      </w:r>
    </w:p>
    <w:p w14:paraId="5E8D3AFB" w14:textId="77777777" w:rsidR="004F3402" w:rsidRDefault="004F3402" w:rsidP="00462EBE"/>
    <w:p w14:paraId="6B1CA139" w14:textId="77777777" w:rsidR="004F3402" w:rsidRDefault="004F3402" w:rsidP="00462EBE"/>
    <w:p w14:paraId="4461F314" w14:textId="77777777" w:rsidR="004F3402" w:rsidRDefault="004F3402" w:rsidP="00462EBE"/>
    <w:p w14:paraId="7CB72B57" w14:textId="77777777" w:rsidR="004F3402" w:rsidRDefault="004F3402" w:rsidP="00462EBE"/>
    <w:p w14:paraId="1A06AA16" w14:textId="77777777" w:rsidR="00397559" w:rsidRDefault="00397559" w:rsidP="007726BB">
      <w:pPr>
        <w:pStyle w:val="Heading2"/>
      </w:pPr>
      <w:r>
        <w:br w:type="page"/>
      </w:r>
      <w:bookmarkStart w:id="11" w:name="_Toc36143586"/>
      <w:r>
        <w:lastRenderedPageBreak/>
        <w:t>Thereafter:</w:t>
      </w:r>
      <w:bookmarkEnd w:id="11"/>
    </w:p>
    <w:p w14:paraId="0CB7BCAD" w14:textId="77777777" w:rsidR="007726BB" w:rsidRDefault="00397559" w:rsidP="007726BB">
      <w:pPr>
        <w:pStyle w:val="Heading3"/>
      </w:pPr>
      <w:bookmarkStart w:id="12" w:name="_Toc36143587"/>
      <w:r>
        <w:t>3. Bring your repos up to date with the official repo at GitHub</w:t>
      </w:r>
      <w:bookmarkEnd w:id="12"/>
    </w:p>
    <w:p w14:paraId="7FCDF28A" w14:textId="77777777" w:rsidR="00397559" w:rsidRDefault="00397559" w:rsidP="007A25A4">
      <w:r>
        <w:t>Of course, you won’t need to do this the very first time.</w:t>
      </w:r>
    </w:p>
    <w:p w14:paraId="1ADE9318" w14:textId="77777777" w:rsidR="009D383B" w:rsidRDefault="009D383B" w:rsidP="007A25A4">
      <w:r>
        <w:t xml:space="preserve">From </w:t>
      </w:r>
      <w:r w:rsidRPr="009D383B">
        <w:rPr>
          <w:i/>
        </w:rPr>
        <w:t>GitHub Desktop</w:t>
      </w:r>
      <w:r>
        <w:t xml:space="preserve">, click on the </w:t>
      </w:r>
      <w:r w:rsidRPr="009D383B">
        <w:rPr>
          <w:i/>
        </w:rPr>
        <w:t>Current Branch</w:t>
      </w:r>
      <w:r>
        <w:t xml:space="preserve"> tab </w:t>
      </w:r>
    </w:p>
    <w:p w14:paraId="67BDB60A" w14:textId="77777777" w:rsidR="009D383B" w:rsidRPr="009D383B" w:rsidRDefault="009D383B" w:rsidP="007A25A4">
      <w:r>
        <w:pict w14:anchorId="488BE029">
          <v:shape id="_x0000_i1033" type="#_x0000_t75" style="width:424.5pt;height:96pt">
            <v:imagedata r:id="rId25" o:title=""/>
          </v:shape>
        </w:pict>
      </w:r>
    </w:p>
    <w:p w14:paraId="73FD91EB" w14:textId="77777777" w:rsidR="009D383B" w:rsidRDefault="009D383B" w:rsidP="007A25A4"/>
    <w:p w14:paraId="61D3E0FA" w14:textId="77777777" w:rsidR="009D383B" w:rsidRDefault="009D383B" w:rsidP="007A25A4">
      <w:r>
        <w:t>Make sure that the current branch is the “master” branch as we will be updating that from the “master” branch of the official (or “upstream”) repo.</w:t>
      </w:r>
    </w:p>
    <w:p w14:paraId="186AB35C" w14:textId="77777777" w:rsidR="009D383B" w:rsidRDefault="009D383B" w:rsidP="007A25A4">
      <w:pPr>
        <w:rPr>
          <w:b/>
          <w:bCs/>
        </w:rPr>
      </w:pPr>
      <w:r>
        <w:rPr>
          <w:b/>
          <w:bCs/>
        </w:rPr>
        <w:pict w14:anchorId="39235E36">
          <v:shape id="_x0000_i1034" type="#_x0000_t75" style="width:424.5pt;height:121.5pt">
            <v:imagedata r:id="rId26" o:title=""/>
          </v:shape>
        </w:pict>
      </w:r>
    </w:p>
    <w:p w14:paraId="506F9069" w14:textId="77777777" w:rsidR="009D383B" w:rsidRDefault="009D383B" w:rsidP="007A25A4">
      <w:pPr>
        <w:rPr>
          <w:b/>
          <w:bCs/>
        </w:rPr>
      </w:pPr>
    </w:p>
    <w:p w14:paraId="6303EAA1" w14:textId="77777777" w:rsidR="009D383B" w:rsidRDefault="009D383B" w:rsidP="007A25A4">
      <w:pPr>
        <w:rPr>
          <w:b/>
          <w:bCs/>
        </w:rPr>
      </w:pPr>
      <w:r>
        <w:rPr>
          <w:b/>
          <w:bCs/>
        </w:rPr>
        <w:t xml:space="preserve">Then click on the </w:t>
      </w:r>
      <w:r w:rsidRPr="009D383B">
        <w:rPr>
          <w:b/>
          <w:bCs/>
          <w:i/>
        </w:rPr>
        <w:t>Fetch origin</w:t>
      </w:r>
      <w:r>
        <w:rPr>
          <w:b/>
          <w:bCs/>
        </w:rPr>
        <w:t xml:space="preserve"> tab, which downloads any waiting changes from your remote repo (“origin”) and also the official repo (“upstream”).</w:t>
      </w:r>
    </w:p>
    <w:p w14:paraId="284CFE34" w14:textId="77777777" w:rsidR="009D383B" w:rsidRDefault="009D383B" w:rsidP="009D383B"/>
    <w:p w14:paraId="2CC0D0F5" w14:textId="77777777" w:rsidR="009D383B" w:rsidRDefault="009D383B" w:rsidP="009D383B">
      <w:r>
        <w:pict w14:anchorId="1CE204E0">
          <v:shape id="_x0000_i1035" type="#_x0000_t75" style="width:424.5pt;height:100.5pt">
            <v:imagedata r:id="rId27" o:title=""/>
          </v:shape>
        </w:pict>
      </w:r>
    </w:p>
    <w:p w14:paraId="7C1D0617" w14:textId="77777777" w:rsidR="009D383B" w:rsidRDefault="009D383B" w:rsidP="009D383B"/>
    <w:p w14:paraId="007F9E50" w14:textId="77777777" w:rsidR="009D383B" w:rsidRDefault="009D383B" w:rsidP="009D383B"/>
    <w:p w14:paraId="3AE92394" w14:textId="77777777" w:rsidR="009D383B" w:rsidRDefault="009D383B" w:rsidP="009D383B"/>
    <w:p w14:paraId="1D06A74E" w14:textId="77777777" w:rsidR="009D383B" w:rsidRDefault="009D383B" w:rsidP="009D383B">
      <w:r>
        <w:t xml:space="preserve">Then return to the </w:t>
      </w:r>
      <w:r w:rsidRPr="009D383B">
        <w:rPr>
          <w:i/>
        </w:rPr>
        <w:t>Current branch</w:t>
      </w:r>
      <w:r>
        <w:t xml:space="preserve"> tab and pick the button at the bottom:</w:t>
      </w:r>
    </w:p>
    <w:p w14:paraId="234D25AB" w14:textId="77777777" w:rsidR="009D383B" w:rsidRDefault="009D383B" w:rsidP="009D383B">
      <w:r>
        <w:pict w14:anchorId="25E1D540">
          <v:shape id="_x0000_i1036" type="#_x0000_t75" style="width:424.5pt;height:293.25pt">
            <v:imagedata r:id="rId28" o:title=""/>
          </v:shape>
        </w:pict>
      </w:r>
    </w:p>
    <w:p w14:paraId="61AACBCA" w14:textId="77777777" w:rsidR="009D383B" w:rsidRDefault="009D383B" w:rsidP="009D383B"/>
    <w:p w14:paraId="7058E6D6" w14:textId="77777777" w:rsidR="009D383B" w:rsidRDefault="007A25A4" w:rsidP="009D383B">
      <w:r>
        <w:br w:type="page"/>
      </w:r>
      <w:r w:rsidR="009D383B">
        <w:lastRenderedPageBreak/>
        <w:t xml:space="preserve">Then scroll down the list of </w:t>
      </w:r>
      <w:r>
        <w:t xml:space="preserve">remote </w:t>
      </w:r>
      <w:r w:rsidR="009D383B">
        <w:t>branches</w:t>
      </w:r>
      <w:r>
        <w:t xml:space="preserve">. This will be the branch from which changes will be merged into your local “master” branch. You should pick the branch </w:t>
      </w:r>
      <w:r>
        <w:rPr>
          <w:noProof/>
        </w:rPr>
        <w:pict w14:anchorId="74D6BBD9">
          <v:shape id="_x0000_s2128" type="#_x0000_t75" style="position:absolute;margin-left:0;margin-top:68pt;width:425pt;height:269.5pt;z-index:13;mso-position-horizontal-relative:text;mso-position-vertical-relative:text">
            <v:imagedata r:id="rId29" o:title=""/>
            <w10:wrap type="square"/>
          </v:shape>
        </w:pict>
      </w:r>
      <w:r>
        <w:t>called “upstream/master”</w:t>
      </w:r>
    </w:p>
    <w:p w14:paraId="1D9C9382" w14:textId="77777777" w:rsidR="009D383B" w:rsidRDefault="009D383B" w:rsidP="009D383B"/>
    <w:p w14:paraId="1AD3AE22" w14:textId="77777777" w:rsidR="007A25A4" w:rsidRDefault="007A25A4" w:rsidP="009D383B">
      <w:r>
        <w:t>If the branch is not up-to-date, then:</w:t>
      </w:r>
    </w:p>
    <w:p w14:paraId="45CC01E7" w14:textId="77777777" w:rsidR="009D383B" w:rsidRDefault="007A25A4" w:rsidP="009D383B">
      <w:r>
        <w:t>1. click the blue button at the bottom to adopt the changes</w:t>
      </w:r>
    </w:p>
    <w:p w14:paraId="3E71D38F" w14:textId="77777777" w:rsidR="007A25A4" w:rsidRDefault="007A25A4" w:rsidP="007A25A4">
      <w:r>
        <w:t xml:space="preserve">2. You should also copy these changes to your remote repo so, from the </w:t>
      </w:r>
      <w:r w:rsidRPr="007726BB">
        <w:rPr>
          <w:i/>
        </w:rPr>
        <w:t>Changes</w:t>
      </w:r>
      <w:r>
        <w:t xml:space="preserve"> tab, press the “Push origin” button to transfer the changes to GitHub.com.</w:t>
      </w:r>
    </w:p>
    <w:p w14:paraId="2FCDEA38" w14:textId="77777777" w:rsidR="007A25A4" w:rsidRDefault="007A25A4" w:rsidP="009D383B"/>
    <w:p w14:paraId="099F34F2" w14:textId="77777777" w:rsidR="007A25A4" w:rsidRDefault="007A25A4" w:rsidP="009D383B"/>
    <w:p w14:paraId="3BBEF025" w14:textId="77777777" w:rsidR="007A25A4" w:rsidRDefault="007A25A4" w:rsidP="009D383B"/>
    <w:p w14:paraId="270F992E" w14:textId="77777777" w:rsidR="007A25A4" w:rsidRDefault="007A25A4" w:rsidP="009D383B"/>
    <w:p w14:paraId="1C74361B" w14:textId="77777777" w:rsidR="007A25A4" w:rsidRDefault="007A25A4" w:rsidP="009D383B"/>
    <w:p w14:paraId="314C6CB9" w14:textId="77777777" w:rsidR="007A25A4" w:rsidRDefault="007A25A4" w:rsidP="009D383B"/>
    <w:p w14:paraId="5BF3B08D" w14:textId="77777777" w:rsidR="007A25A4" w:rsidRDefault="007A25A4" w:rsidP="009D383B"/>
    <w:p w14:paraId="2EC8E5AB" w14:textId="77777777" w:rsidR="007A25A4" w:rsidRDefault="007A25A4" w:rsidP="009D383B"/>
    <w:p w14:paraId="6C1F9FCB" w14:textId="77777777" w:rsidR="00397559" w:rsidRDefault="00397559" w:rsidP="009D7EC7">
      <w:pPr>
        <w:pStyle w:val="Heading3"/>
      </w:pPr>
      <w:bookmarkStart w:id="13" w:name="_Toc36143588"/>
      <w:r>
        <w:lastRenderedPageBreak/>
        <w:t>4. Make and test your chang</w:t>
      </w:r>
      <w:r w:rsidR="009D7EC7">
        <w:t>es using your translation tools</w:t>
      </w:r>
      <w:bookmarkEnd w:id="13"/>
    </w:p>
    <w:p w14:paraId="14422450" w14:textId="77777777" w:rsidR="009D7EC7" w:rsidRPr="009D7EC7" w:rsidRDefault="009D7EC7" w:rsidP="009D7EC7"/>
    <w:p w14:paraId="56EA03CB" w14:textId="4B9EEF06" w:rsidR="006B6713" w:rsidRDefault="006B6713" w:rsidP="00397559">
      <w:pPr>
        <w:rPr>
          <w:color w:val="FF0000"/>
        </w:rPr>
      </w:pPr>
      <w:r w:rsidRPr="00D65AE2">
        <w:t xml:space="preserve">Follow the </w:t>
      </w:r>
      <w:r w:rsidR="00D65AE2" w:rsidRPr="00D65AE2">
        <w:t>instructions in Translating Open Rails</w:t>
      </w:r>
      <w:r w:rsidR="00D65AE2">
        <w:rPr>
          <w:rStyle w:val="FootnoteReference"/>
        </w:rPr>
        <w:footnoteReference w:id="2"/>
      </w:r>
      <w:r w:rsidR="00D65AE2" w:rsidRPr="00D65AE2">
        <w:t>.</w:t>
      </w:r>
    </w:p>
    <w:p w14:paraId="2060EB72" w14:textId="77777777" w:rsidR="00CC2322" w:rsidRDefault="00CC2322" w:rsidP="00397559">
      <w:pPr>
        <w:rPr>
          <w:color w:val="FF0000"/>
        </w:rPr>
      </w:pPr>
      <w:r w:rsidRPr="00CC2322">
        <w:t>The translation work that you do will change files and possibly add new ones.</w:t>
      </w:r>
      <w:r>
        <w:rPr>
          <w:color w:val="FF0000"/>
        </w:rPr>
        <w:t xml:space="preserve"> </w:t>
      </w:r>
    </w:p>
    <w:p w14:paraId="413541E4" w14:textId="77777777" w:rsidR="00CC2322" w:rsidRPr="004671CB" w:rsidRDefault="00CC2322" w:rsidP="00CC2322">
      <w:r w:rsidRPr="00902DC9">
        <w:rPr>
          <w:i/>
          <w:iCs/>
        </w:rPr>
        <w:t>GitHub</w:t>
      </w:r>
      <w:r>
        <w:t xml:space="preserve"> </w:t>
      </w:r>
      <w:r w:rsidRPr="00902DC9">
        <w:rPr>
          <w:i/>
          <w:iCs/>
        </w:rPr>
        <w:t>Desktop</w:t>
      </w:r>
      <w:r>
        <w:t xml:space="preserve"> will track every file in your project that has been added or changed and prompt you to store them locally and securely with a “commit” operation. This </w:t>
      </w:r>
      <w:r w:rsidRPr="004671CB">
        <w:t>gives you a version which you can always go back to.</w:t>
      </w:r>
    </w:p>
    <w:p w14:paraId="332D9AA0" w14:textId="77777777" w:rsidR="00CC2322" w:rsidRPr="004671CB" w:rsidRDefault="004671CB" w:rsidP="00397559">
      <w:r>
        <w:t>For example, changes to the German file</w:t>
      </w:r>
      <w:r w:rsidR="007726BB">
        <w:t xml:space="preserve"> for Open Rails’ </w:t>
      </w:r>
      <w:r>
        <w:t xml:space="preserve">Menu program will be automatically detected once the file is saved. </w:t>
      </w:r>
      <w:r w:rsidRPr="004671CB">
        <w:rPr>
          <w:i/>
        </w:rPr>
        <w:t>GitHub Desktop</w:t>
      </w:r>
      <w:r>
        <w:t xml:space="preserve"> highlights small changes, provides a default description for the commit and the button </w:t>
      </w:r>
      <w:r w:rsidRPr="004671CB">
        <w:rPr>
          <w:i/>
        </w:rPr>
        <w:t>Commit to master</w:t>
      </w:r>
      <w:r>
        <w:t xml:space="preserve"> becomes enabled.:</w:t>
      </w:r>
    </w:p>
    <w:p w14:paraId="7791BAF2" w14:textId="77777777" w:rsidR="00CC2322" w:rsidRDefault="004671CB" w:rsidP="00397559">
      <w:pPr>
        <w:rPr>
          <w:color w:val="FF0000"/>
        </w:rPr>
      </w:pPr>
      <w:r>
        <w:rPr>
          <w:color w:val="FF0000"/>
        </w:rPr>
        <w:pict w14:anchorId="63BEC3DA">
          <v:shape id="_x0000_i1037" type="#_x0000_t75" style="width:424.5pt;height:291.75pt">
            <v:imagedata r:id="rId30" o:title=""/>
          </v:shape>
        </w:pict>
      </w:r>
    </w:p>
    <w:p w14:paraId="2CBDD96A" w14:textId="77777777" w:rsidR="00CC2322" w:rsidRDefault="00CC2322" w:rsidP="00397559">
      <w:pPr>
        <w:rPr>
          <w:color w:val="FF0000"/>
        </w:rPr>
      </w:pPr>
    </w:p>
    <w:p w14:paraId="0A4A88F5" w14:textId="77777777" w:rsidR="004671CB" w:rsidRPr="004671CB" w:rsidRDefault="004671CB" w:rsidP="00397559">
      <w:r w:rsidRPr="004671CB">
        <w:t>“master” is the branch which is current and to which new commits will be made. You should not need to change this for translation work.</w:t>
      </w:r>
    </w:p>
    <w:p w14:paraId="6874E37C" w14:textId="77777777" w:rsidR="004671CB" w:rsidRDefault="004671CB" w:rsidP="00397559">
      <w:r>
        <w:lastRenderedPageBreak/>
        <w:t>Before committing your changes, change the description from “Update de.po” to something with more meaning.</w:t>
      </w:r>
    </w:p>
    <w:p w14:paraId="67480CFF" w14:textId="77777777" w:rsidR="009D7EC7" w:rsidRDefault="009D7EC7" w:rsidP="009D7EC7">
      <w:pPr>
        <w:pStyle w:val="Heading3"/>
      </w:pPr>
      <w:bookmarkStart w:id="14" w:name="_Toc36143589"/>
      <w:r>
        <w:t>5. Commit your changes to the local repo on your PC</w:t>
      </w:r>
      <w:bookmarkEnd w:id="14"/>
    </w:p>
    <w:p w14:paraId="522783A1" w14:textId="77777777" w:rsidR="00CC2322" w:rsidRDefault="004671CB" w:rsidP="00397559">
      <w:r>
        <w:t>The “commit” operations stores your changes securely and locally. You can make more changes and more commits if you need to.</w:t>
      </w:r>
    </w:p>
    <w:p w14:paraId="50F18E08" w14:textId="77777777" w:rsidR="004671CB" w:rsidRDefault="004671CB" w:rsidP="00397559"/>
    <w:p w14:paraId="5DE29AE0" w14:textId="77777777" w:rsidR="004671CB" w:rsidRPr="004671CB" w:rsidRDefault="004671CB" w:rsidP="00397559">
      <w:r>
        <w:pict w14:anchorId="286C669A">
          <v:shape id="_x0000_i1038" type="#_x0000_t75" style="width:424.5pt;height:293.25pt">
            <v:imagedata r:id="rId31" o:title=""/>
          </v:shape>
        </w:pict>
      </w:r>
    </w:p>
    <w:p w14:paraId="595C78A3" w14:textId="77777777" w:rsidR="00CC2322" w:rsidRPr="004671CB" w:rsidRDefault="00CC2322" w:rsidP="00397559"/>
    <w:p w14:paraId="4B8CE952" w14:textId="3AA32281" w:rsidR="00CC2322" w:rsidRDefault="009D7EC7" w:rsidP="00397559">
      <w:r>
        <w:br w:type="page"/>
      </w:r>
      <w:r>
        <w:lastRenderedPageBreak/>
        <w:t xml:space="preserve">By the way, switching from the </w:t>
      </w:r>
      <w:r w:rsidRPr="00294CEA">
        <w:rPr>
          <w:i/>
          <w:iCs/>
        </w:rPr>
        <w:t>Changes</w:t>
      </w:r>
      <w:r>
        <w:t xml:space="preserve"> tab to the </w:t>
      </w:r>
      <w:r w:rsidRPr="00294CEA">
        <w:rPr>
          <w:i/>
          <w:iCs/>
        </w:rPr>
        <w:t>History</w:t>
      </w:r>
      <w:r>
        <w:t xml:space="preserve"> tab shows </w:t>
      </w:r>
      <w:r w:rsidR="00AE042C">
        <w:t xml:space="preserve">all </w:t>
      </w:r>
      <w:r>
        <w:t>the commits you have made.</w:t>
      </w:r>
    </w:p>
    <w:p w14:paraId="77DFBC09" w14:textId="77777777" w:rsidR="009D7EC7" w:rsidRDefault="009D7EC7" w:rsidP="00397559"/>
    <w:p w14:paraId="5D3DAFE3" w14:textId="77777777" w:rsidR="009D7EC7" w:rsidRPr="004671CB" w:rsidRDefault="009D7EC7" w:rsidP="00397559">
      <w:r>
        <w:pict w14:anchorId="61A8E4B4">
          <v:shape id="_x0000_i1039" type="#_x0000_t75" style="width:424.5pt;height:291.75pt">
            <v:imagedata r:id="rId32" o:title=""/>
          </v:shape>
        </w:pict>
      </w:r>
    </w:p>
    <w:p w14:paraId="229172CE" w14:textId="77777777" w:rsidR="007A25A4" w:rsidRDefault="009D7EC7" w:rsidP="009D7EC7">
      <w:pPr>
        <w:pStyle w:val="Heading3"/>
      </w:pPr>
      <w:r>
        <w:br w:type="page"/>
      </w:r>
      <w:bookmarkStart w:id="15" w:name="_Toc36143590"/>
      <w:r>
        <w:lastRenderedPageBreak/>
        <w:t>6. Push your commit with all your changes</w:t>
      </w:r>
      <w:bookmarkEnd w:id="15"/>
    </w:p>
    <w:p w14:paraId="40EE0C6C" w14:textId="77777777" w:rsidR="009D7EC7" w:rsidRPr="007A25A4" w:rsidRDefault="009D7EC7" w:rsidP="007A25A4">
      <w:pPr>
        <w:rPr>
          <w:b/>
        </w:rPr>
      </w:pPr>
      <w:r w:rsidRPr="007A25A4">
        <w:rPr>
          <w:b/>
        </w:rPr>
        <w:t xml:space="preserve"> back to your remote repo at GitHub</w:t>
      </w:r>
    </w:p>
    <w:p w14:paraId="075F5EEF" w14:textId="77777777" w:rsidR="009D7EC7" w:rsidRDefault="009D7EC7" w:rsidP="00397559">
      <w:r>
        <w:t>Once all your changes are ready and committed to the local repo, you must “push” them up to your remote repo (which has the default name “origin”).</w:t>
      </w:r>
    </w:p>
    <w:p w14:paraId="70C9A62D" w14:textId="77777777" w:rsidR="009D7EC7" w:rsidRDefault="009D7EC7" w:rsidP="00397559">
      <w:r>
        <w:t xml:space="preserve">From the </w:t>
      </w:r>
      <w:r w:rsidRPr="007726BB">
        <w:rPr>
          <w:i/>
        </w:rPr>
        <w:t>Changes</w:t>
      </w:r>
      <w:r>
        <w:t xml:space="preserve"> tab, press the “Push origin” button to transfer the commits to GitHub.com.</w:t>
      </w:r>
    </w:p>
    <w:p w14:paraId="02F904C3" w14:textId="77777777" w:rsidR="009D7EC7" w:rsidRDefault="009D7EC7" w:rsidP="00397559"/>
    <w:p w14:paraId="26385C6C" w14:textId="77777777" w:rsidR="007A25A4" w:rsidRDefault="009D7EC7" w:rsidP="009D7EC7">
      <w:pPr>
        <w:pStyle w:val="Heading3"/>
      </w:pPr>
      <w:bookmarkStart w:id="16" w:name="_Toc36143591"/>
      <w:r>
        <w:t>7. Submit your commit by making a “pull request”</w:t>
      </w:r>
      <w:bookmarkEnd w:id="16"/>
      <w:r>
        <w:t xml:space="preserve"> </w:t>
      </w:r>
    </w:p>
    <w:p w14:paraId="5B3E5BD3" w14:textId="77777777" w:rsidR="009D7EC7" w:rsidRPr="007A25A4" w:rsidRDefault="009D7EC7" w:rsidP="007A25A4">
      <w:pPr>
        <w:rPr>
          <w:b/>
        </w:rPr>
      </w:pPr>
      <w:r w:rsidRPr="007A25A4">
        <w:rPr>
          <w:b/>
        </w:rPr>
        <w:t>to the official repo at GitHub</w:t>
      </w:r>
    </w:p>
    <w:p w14:paraId="02558E2A" w14:textId="77777777" w:rsidR="009D7EC7" w:rsidRDefault="009D7EC7" w:rsidP="00397559">
      <w:r>
        <w:t>Return to your remote repo at GitHub.com.</w:t>
      </w:r>
    </w:p>
    <w:p w14:paraId="273B92F0" w14:textId="77777777" w:rsidR="009D7EC7" w:rsidRDefault="009D7EC7" w:rsidP="00397559">
      <w:r>
        <w:t>You will see that your remote repo is 1 commit ahead of openrails:master (the “master” branch at the official repo).</w:t>
      </w:r>
    </w:p>
    <w:p w14:paraId="3380C513" w14:textId="77777777" w:rsidR="009D7EC7" w:rsidRDefault="009A1E31" w:rsidP="00397559">
      <w:r>
        <w:rPr>
          <w:noProof/>
        </w:rPr>
        <w:pict w14:anchorId="6CF17A8D">
          <v:shape id="_x0000_s2124" type="#_x0000_t75" style="position:absolute;margin-left:0;margin-top:0;width:424pt;height:182.5pt;z-index:9">
            <v:imagedata r:id="rId33" o:title=""/>
            <w10:wrap type="square"/>
          </v:shape>
        </w:pict>
      </w:r>
    </w:p>
    <w:p w14:paraId="6E154A1C" w14:textId="77777777" w:rsidR="009D7EC7" w:rsidRDefault="009A1E31" w:rsidP="00397559">
      <w:r>
        <w:br w:type="page"/>
      </w:r>
      <w:r>
        <w:lastRenderedPageBreak/>
        <w:t>If you press the blue commits link, then you get to see that your new commit has arrived:</w:t>
      </w:r>
    </w:p>
    <w:p w14:paraId="41C8F6B4" w14:textId="77777777" w:rsidR="009D7EC7" w:rsidRDefault="009D7EC7" w:rsidP="00397559"/>
    <w:p w14:paraId="55AD2BD5" w14:textId="77777777" w:rsidR="009D7EC7" w:rsidRDefault="009A1E31" w:rsidP="00397559">
      <w:r>
        <w:pict w14:anchorId="275AC787">
          <v:shape id="_x0000_i1040" type="#_x0000_t75" style="width:424.5pt;height:158.25pt">
            <v:imagedata r:id="rId34" o:title=""/>
          </v:shape>
        </w:pict>
      </w:r>
    </w:p>
    <w:p w14:paraId="6F777F6A" w14:textId="77777777" w:rsidR="009A1E31" w:rsidRDefault="009A1E31" w:rsidP="00397559"/>
    <w:p w14:paraId="565FFB12" w14:textId="77777777" w:rsidR="009D7EC7" w:rsidRDefault="009A1E31" w:rsidP="00397559">
      <w:r>
        <w:t>Then go back to the previous page and press “Pull request” to submit your change to the official repo.</w:t>
      </w:r>
    </w:p>
    <w:p w14:paraId="3B2FBB3B" w14:textId="77777777" w:rsidR="00397559" w:rsidRDefault="009A1E31" w:rsidP="00397559">
      <w:r>
        <w:rPr>
          <w:noProof/>
        </w:rPr>
        <w:pict w14:anchorId="06F763D8">
          <v:shape id="_x0000_s2123" type="#_x0000_t75" style="position:absolute;margin-left:-2pt;margin-top:2.55pt;width:424.5pt;height:185.5pt;z-index:8">
            <v:imagedata r:id="rId35" o:title=""/>
            <w10:wrap type="square"/>
          </v:shape>
        </w:pict>
      </w:r>
      <w:r w:rsidR="00397559" w:rsidRPr="004671CB">
        <w:br w:type="page"/>
      </w:r>
      <w:r>
        <w:lastRenderedPageBreak/>
        <w:t xml:space="preserve">GitHub will show you your files and check that a merge with the official repo is possible without conflicts. When translating, there is unlikely to be a conflict unless two translators are working on the same language at the same time. In that case, it would </w:t>
      </w:r>
      <w:r>
        <w:rPr>
          <w:noProof/>
        </w:rPr>
        <w:pict w14:anchorId="5BBE093E">
          <v:shape id="_x0000_s2125" type="#_x0000_t75" style="position:absolute;margin-left:0;margin-top:91.5pt;width:424pt;height:191pt;z-index:10;mso-position-horizontal-relative:text;mso-position-vertical-relative:text">
            <v:imagedata r:id="rId36" o:title=""/>
            <w10:wrap type="square"/>
          </v:shape>
        </w:pict>
      </w:r>
      <w:r>
        <w:t>be better to share the same remote repo.</w:t>
      </w:r>
    </w:p>
    <w:p w14:paraId="312E8A2C" w14:textId="77777777" w:rsidR="009A1E31" w:rsidRDefault="009A1E31" w:rsidP="00397559"/>
    <w:p w14:paraId="61777540" w14:textId="77777777" w:rsidR="009A1E31" w:rsidRDefault="003D1F58" w:rsidP="00397559">
      <w:r>
        <w:t xml:space="preserve">If you want to provide an explanation of your work to help the reviewer, then use the form to “Leave a comment”. </w:t>
      </w:r>
    </w:p>
    <w:p w14:paraId="3EDA0C17" w14:textId="77777777" w:rsidR="003D1F58" w:rsidRDefault="003D1F58" w:rsidP="00397559">
      <w:r>
        <w:rPr>
          <w:noProof/>
        </w:rPr>
        <w:pict w14:anchorId="24757D12">
          <v:shape id="_x0000_s2126" type="#_x0000_t75" style="position:absolute;margin-left:0;margin-top:7.75pt;width:425pt;height:300.5pt;z-index:11">
            <v:imagedata r:id="rId37" o:title=""/>
            <w10:wrap type="square"/>
          </v:shape>
        </w:pict>
      </w:r>
    </w:p>
    <w:p w14:paraId="4E0EA127" w14:textId="77777777" w:rsidR="003D1F58" w:rsidRDefault="003D1F58" w:rsidP="00397559">
      <w:r>
        <w:lastRenderedPageBreak/>
        <w:t>Finally, press the green button:</w:t>
      </w:r>
    </w:p>
    <w:p w14:paraId="224923FF" w14:textId="77777777" w:rsidR="003D1F58" w:rsidRDefault="003D1F58" w:rsidP="00397559">
      <w:r>
        <w:pict w14:anchorId="60A53C5D">
          <v:shape id="_x0000_i1041" type="#_x0000_t75" style="width:424.5pt;height:292.5pt">
            <v:imagedata r:id="rId38" o:title=""/>
          </v:shape>
        </w:pict>
      </w:r>
    </w:p>
    <w:p w14:paraId="6AF6A468" w14:textId="77777777" w:rsidR="004F3402" w:rsidRDefault="004F3402" w:rsidP="00462EBE"/>
    <w:p w14:paraId="130E2185" w14:textId="77777777" w:rsidR="003D1F58" w:rsidRDefault="0018755A" w:rsidP="00462EBE">
      <w:r>
        <w:rPr>
          <w:noProof/>
        </w:rPr>
        <w:pict w14:anchorId="4A4BE472">
          <v:shape id="_x0000_s2127" type="#_x0000_t75" style="position:absolute;margin-left:-2.5pt;margin-top:43.5pt;width:424.5pt;height:134pt;z-index:12">
            <v:imagedata r:id="rId39" o:title=""/>
            <w10:wrap type="square"/>
          </v:shape>
        </w:pict>
      </w:r>
      <w:r w:rsidR="007726BB">
        <w:t>Your new Pull Re</w:t>
      </w:r>
      <w:r w:rsidR="003D1F58">
        <w:t xml:space="preserve">quest will be </w:t>
      </w:r>
      <w:r>
        <w:t>added to the top of the list at the official repo:</w:t>
      </w:r>
    </w:p>
    <w:p w14:paraId="2028A8FC" w14:textId="77777777" w:rsidR="0018755A" w:rsidRDefault="0018755A" w:rsidP="00462EBE"/>
    <w:p w14:paraId="52E791D4" w14:textId="77777777" w:rsidR="004F3402" w:rsidRDefault="0018755A" w:rsidP="00462EBE">
      <w:r>
        <w:t>Job done !</w:t>
      </w:r>
    </w:p>
    <w:p w14:paraId="18D25A65" w14:textId="77777777" w:rsidR="004F3402" w:rsidRDefault="004F3402" w:rsidP="00462EBE"/>
    <w:p w14:paraId="58E28924" w14:textId="77777777" w:rsidR="004F3402" w:rsidRDefault="004F3402" w:rsidP="00462EBE"/>
    <w:p w14:paraId="05B4099E" w14:textId="77777777" w:rsidR="004F3402" w:rsidRDefault="004F3402" w:rsidP="00462EBE"/>
    <w:sectPr w:rsidR="004F3402" w:rsidSect="006F2770">
      <w:footerReference w:type="default" r:id="rId40"/>
      <w:headerReference w:type="first" r:id="rId41"/>
      <w:footerReference w:type="first" r:id="rId42"/>
      <w:pgSz w:w="11907" w:h="16840" w:code="9"/>
      <w:pgMar w:top="1134" w:right="1701" w:bottom="1729" w:left="1707" w:header="142" w:footer="403" w:gutter="0"/>
      <w:cols w:space="708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4F8396" w14:textId="77777777" w:rsidR="00B06A04" w:rsidRDefault="00B06A04">
      <w:r>
        <w:separator/>
      </w:r>
    </w:p>
  </w:endnote>
  <w:endnote w:type="continuationSeparator" w:id="0">
    <w:p w14:paraId="252E4264" w14:textId="77777777" w:rsidR="00B06A04" w:rsidRDefault="00B06A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1DBB862B-D9E2-4B83-9803-B0798E83182C}"/>
    <w:embedBold r:id="rId2" w:fontKey="{E55C8ECB-388A-4446-A3B1-98813D6DF4F0}"/>
    <w:embedItalic r:id="rId3" w:fontKey="{DBA0A2A5-E40E-45B1-B5EC-52CC380C4A5B}"/>
    <w:embedBoldItalic r:id="rId4" w:fontKey="{FB921A7B-9180-42C8-9DA8-A608E0F4411F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yriad Pro">
    <w:charset w:val="00"/>
    <w:family w:val="swiss"/>
    <w:notTrueType/>
    <w:pitch w:val="variable"/>
    <w:sig w:usb0="20000287" w:usb1="00000001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D95A2B" w14:textId="77777777" w:rsidR="0092352A" w:rsidRPr="00613BC3" w:rsidRDefault="0092352A" w:rsidP="006F2770">
    <w:pPr>
      <w:pStyle w:val="Footer"/>
      <w:rPr>
        <w:color w:val="808080"/>
        <w:sz w:val="20"/>
        <w:szCs w:val="20"/>
      </w:rPr>
    </w:pPr>
    <w:r w:rsidRPr="00613BC3">
      <w:rPr>
        <w:noProof/>
        <w:color w:val="808080"/>
        <w:sz w:val="20"/>
        <w:szCs w:val="20"/>
        <w:lang w:eastAsia="en-GB"/>
      </w:rPr>
      <w:pict w14:anchorId="4C66CEE7">
        <v:line id="_x0000_s1027" style="position:absolute;z-index:2" from="0,18.45pt" to="425pt,18.45pt" strokecolor="gray"/>
      </w:pict>
    </w:r>
  </w:p>
  <w:p w14:paraId="7264E927" w14:textId="77777777" w:rsidR="0092352A" w:rsidRPr="00613BC3" w:rsidRDefault="0092352A" w:rsidP="00613BC3">
    <w:pPr>
      <w:pStyle w:val="Footer"/>
      <w:spacing w:after="0"/>
      <w:rPr>
        <w:color w:val="808080"/>
        <w:sz w:val="20"/>
        <w:szCs w:val="20"/>
      </w:rPr>
    </w:pPr>
    <w:r w:rsidRPr="00613BC3">
      <w:rPr>
        <w:color w:val="808080"/>
        <w:sz w:val="20"/>
        <w:szCs w:val="20"/>
      </w:rPr>
      <w:t xml:space="preserve">Page </w:t>
    </w:r>
    <w:r w:rsidRPr="00613BC3">
      <w:rPr>
        <w:color w:val="808080"/>
        <w:sz w:val="20"/>
        <w:szCs w:val="20"/>
      </w:rPr>
      <w:fldChar w:fldCharType="begin"/>
    </w:r>
    <w:r w:rsidRPr="00613BC3">
      <w:rPr>
        <w:color w:val="808080"/>
        <w:sz w:val="20"/>
        <w:szCs w:val="20"/>
      </w:rPr>
      <w:instrText xml:space="preserve"> PAGE </w:instrText>
    </w:r>
    <w:r w:rsidRPr="00613BC3">
      <w:rPr>
        <w:color w:val="808080"/>
        <w:sz w:val="20"/>
        <w:szCs w:val="20"/>
      </w:rPr>
      <w:fldChar w:fldCharType="separate"/>
    </w:r>
    <w:r w:rsidR="00BD39D8">
      <w:rPr>
        <w:noProof/>
        <w:color w:val="808080"/>
        <w:sz w:val="20"/>
        <w:szCs w:val="20"/>
      </w:rPr>
      <w:t>2</w:t>
    </w:r>
    <w:r w:rsidRPr="00613BC3">
      <w:rPr>
        <w:color w:val="808080"/>
        <w:sz w:val="20"/>
        <w:szCs w:val="20"/>
      </w:rPr>
      <w:fldChar w:fldCharType="end"/>
    </w:r>
    <w:r w:rsidRPr="00613BC3">
      <w:rPr>
        <w:color w:val="808080"/>
        <w:sz w:val="20"/>
        <w:szCs w:val="20"/>
      </w:rPr>
      <w:t>/</w:t>
    </w:r>
    <w:r w:rsidRPr="00613BC3">
      <w:rPr>
        <w:color w:val="808080"/>
        <w:sz w:val="20"/>
        <w:szCs w:val="20"/>
      </w:rPr>
      <w:fldChar w:fldCharType="begin"/>
    </w:r>
    <w:r w:rsidRPr="00613BC3">
      <w:rPr>
        <w:color w:val="808080"/>
        <w:sz w:val="20"/>
        <w:szCs w:val="20"/>
      </w:rPr>
      <w:instrText xml:space="preserve"> NUMPAGES </w:instrText>
    </w:r>
    <w:r w:rsidRPr="00613BC3">
      <w:rPr>
        <w:color w:val="808080"/>
        <w:sz w:val="20"/>
        <w:szCs w:val="20"/>
      </w:rPr>
      <w:fldChar w:fldCharType="separate"/>
    </w:r>
    <w:r w:rsidR="00BD39D8">
      <w:rPr>
        <w:noProof/>
        <w:color w:val="808080"/>
        <w:sz w:val="20"/>
        <w:szCs w:val="20"/>
      </w:rPr>
      <w:t>24</w:t>
    </w:r>
    <w:r w:rsidRPr="00613BC3">
      <w:rPr>
        <w:color w:val="808080"/>
        <w:sz w:val="20"/>
        <w:szCs w:val="20"/>
      </w:rPr>
      <w:fldChar w:fldCharType="end"/>
    </w:r>
    <w:r w:rsidRPr="00613BC3">
      <w:rPr>
        <w:color w:val="808080"/>
        <w:sz w:val="20"/>
        <w:szCs w:val="20"/>
      </w:rPr>
      <w:t xml:space="preserve">   Document updated </w:t>
    </w:r>
    <w:r w:rsidRPr="00613BC3">
      <w:rPr>
        <w:color w:val="808080"/>
        <w:sz w:val="20"/>
        <w:szCs w:val="20"/>
      </w:rPr>
      <w:fldChar w:fldCharType="begin"/>
    </w:r>
    <w:r w:rsidRPr="00613BC3">
      <w:rPr>
        <w:color w:val="808080"/>
        <w:sz w:val="20"/>
        <w:szCs w:val="20"/>
      </w:rPr>
      <w:instrText xml:space="preserve"> SAVEDATE \@ "d-MMM-yy" \* MERGEFORMAT </w:instrText>
    </w:r>
    <w:r w:rsidRPr="00613BC3">
      <w:rPr>
        <w:color w:val="808080"/>
        <w:sz w:val="20"/>
        <w:szCs w:val="20"/>
      </w:rPr>
      <w:fldChar w:fldCharType="separate"/>
    </w:r>
    <w:r w:rsidR="00D121C3">
      <w:rPr>
        <w:noProof/>
        <w:color w:val="808080"/>
        <w:sz w:val="20"/>
        <w:szCs w:val="20"/>
      </w:rPr>
      <w:t>26-Mar-20</w:t>
    </w:r>
    <w:r w:rsidRPr="00613BC3">
      <w:rPr>
        <w:color w:val="808080"/>
        <w:sz w:val="20"/>
        <w:szCs w:val="20"/>
      </w:rPr>
      <w:fldChar w:fldCharType="end"/>
    </w:r>
    <w:r w:rsidRPr="00613BC3">
      <w:rPr>
        <w:color w:val="808080"/>
        <w:sz w:val="20"/>
        <w:szCs w:val="20"/>
      </w:rPr>
      <w:t xml:space="preserve"> by </w:t>
    </w:r>
    <w:r w:rsidRPr="00613BC3">
      <w:rPr>
        <w:color w:val="808080"/>
        <w:sz w:val="20"/>
        <w:szCs w:val="20"/>
      </w:rPr>
      <w:fldChar w:fldCharType="begin"/>
    </w:r>
    <w:r w:rsidRPr="00613BC3">
      <w:rPr>
        <w:color w:val="808080"/>
        <w:sz w:val="20"/>
        <w:szCs w:val="20"/>
      </w:rPr>
      <w:instrText xml:space="preserve"> AUTHOR  \* Caps  \* MERGEFORMAT </w:instrText>
    </w:r>
    <w:r w:rsidRPr="00613BC3">
      <w:rPr>
        <w:color w:val="808080"/>
        <w:sz w:val="20"/>
        <w:szCs w:val="20"/>
      </w:rPr>
      <w:fldChar w:fldCharType="separate"/>
    </w:r>
    <w:r w:rsidR="002D2F70">
      <w:rPr>
        <w:noProof/>
        <w:color w:val="808080"/>
        <w:sz w:val="20"/>
        <w:szCs w:val="20"/>
      </w:rPr>
      <w:t>Chris Jakeman</w:t>
    </w:r>
    <w:r w:rsidRPr="00613BC3">
      <w:rPr>
        <w:color w:val="808080"/>
        <w:sz w:val="20"/>
        <w:szCs w:val="20"/>
      </w:rPr>
      <w:fldChar w:fldCharType="end"/>
    </w:r>
    <w:r>
      <w:rPr>
        <w:color w:val="808080"/>
        <w:sz w:val="20"/>
        <w:szCs w:val="20"/>
      </w:rPr>
      <w:t xml:space="preserve"> at</w:t>
    </w:r>
  </w:p>
  <w:p w14:paraId="24516C97" w14:textId="77777777" w:rsidR="0092352A" w:rsidRPr="00613BC3" w:rsidRDefault="00C06936" w:rsidP="00C06936">
    <w:pPr>
      <w:pStyle w:val="Footer"/>
      <w:spacing w:after="0"/>
      <w:rPr>
        <w:sz w:val="20"/>
        <w:szCs w:val="20"/>
      </w:rPr>
    </w:pPr>
    <w:r w:rsidRPr="00C06936">
      <w:rPr>
        <w:color w:val="808080"/>
        <w:sz w:val="20"/>
        <w:szCs w:val="20"/>
      </w:rPr>
      <w:t>D:\data\OneDrive\Open Rails\Code\support for Rick Loader\Git\Pu</w:t>
    </w:r>
    <w:r>
      <w:rPr>
        <w:color w:val="808080"/>
        <w:sz w:val="20"/>
        <w:szCs w:val="20"/>
      </w:rPr>
      <w:t>blishing assets with GitHub.doc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3E96D4" w14:textId="77777777" w:rsidR="0092352A" w:rsidRPr="006F2770" w:rsidRDefault="0092352A" w:rsidP="006F2770">
    <w:pPr>
      <w:pStyle w:val="Footer"/>
      <w:rPr>
        <w:sz w:val="22"/>
        <w:szCs w:val="22"/>
      </w:rPr>
    </w:pPr>
    <w:r w:rsidRPr="006F2770">
      <w:rPr>
        <w:noProof/>
        <w:sz w:val="22"/>
        <w:szCs w:val="22"/>
        <w:lang w:eastAsia="en-GB"/>
      </w:rPr>
      <w:pict w14:anchorId="1F1C4106">
        <v:line id="_x0000_s1026" style="position:absolute;z-index:1" from="0,18.45pt" to="425pt,18.45pt" strokecolor="gray"/>
      </w:pict>
    </w:r>
  </w:p>
  <w:p w14:paraId="2E2D3894" w14:textId="77777777" w:rsidR="0092352A" w:rsidRPr="007C3138" w:rsidRDefault="0092352A" w:rsidP="006F2770">
    <w:pPr>
      <w:pStyle w:val="Footer"/>
      <w:rPr>
        <w:color w:val="808080"/>
      </w:rPr>
    </w:pPr>
    <w:r w:rsidRPr="007C3138">
      <w:rPr>
        <w:color w:val="808080"/>
        <w:sz w:val="22"/>
        <w:szCs w:val="22"/>
      </w:rPr>
      <w:fldChar w:fldCharType="begin"/>
    </w:r>
    <w:r w:rsidRPr="007C3138">
      <w:rPr>
        <w:color w:val="808080"/>
        <w:sz w:val="22"/>
        <w:szCs w:val="22"/>
      </w:rPr>
      <w:instrText xml:space="preserve"> PAGE </w:instrText>
    </w:r>
    <w:r w:rsidRPr="007C3138">
      <w:rPr>
        <w:color w:val="808080"/>
        <w:sz w:val="22"/>
        <w:szCs w:val="22"/>
      </w:rPr>
      <w:fldChar w:fldCharType="separate"/>
    </w:r>
    <w:r w:rsidR="00BD39D8">
      <w:rPr>
        <w:noProof/>
        <w:color w:val="808080"/>
        <w:sz w:val="22"/>
        <w:szCs w:val="22"/>
      </w:rPr>
      <w:t>1</w:t>
    </w:r>
    <w:r w:rsidRPr="007C3138">
      <w:rPr>
        <w:color w:val="808080"/>
        <w:sz w:val="22"/>
        <w:szCs w:val="22"/>
      </w:rPr>
      <w:fldChar w:fldCharType="end"/>
    </w:r>
    <w:r w:rsidRPr="007C3138">
      <w:rPr>
        <w:color w:val="808080"/>
        <w:sz w:val="22"/>
        <w:szCs w:val="22"/>
      </w:rPr>
      <w:t>/</w:t>
    </w:r>
    <w:r w:rsidRPr="007C3138">
      <w:rPr>
        <w:color w:val="808080"/>
        <w:sz w:val="22"/>
        <w:szCs w:val="22"/>
      </w:rPr>
      <w:fldChar w:fldCharType="begin"/>
    </w:r>
    <w:r w:rsidRPr="007C3138">
      <w:rPr>
        <w:color w:val="808080"/>
        <w:sz w:val="22"/>
        <w:szCs w:val="22"/>
      </w:rPr>
      <w:instrText xml:space="preserve"> NUMPAGES </w:instrText>
    </w:r>
    <w:r w:rsidRPr="007C3138">
      <w:rPr>
        <w:color w:val="808080"/>
        <w:sz w:val="22"/>
        <w:szCs w:val="22"/>
      </w:rPr>
      <w:fldChar w:fldCharType="separate"/>
    </w:r>
    <w:r w:rsidR="00BD39D8">
      <w:rPr>
        <w:noProof/>
        <w:color w:val="808080"/>
        <w:sz w:val="22"/>
        <w:szCs w:val="22"/>
      </w:rPr>
      <w:t>24</w:t>
    </w:r>
    <w:r w:rsidRPr="007C3138">
      <w:rPr>
        <w:color w:val="808080"/>
        <w:sz w:val="22"/>
        <w:szCs w:val="22"/>
      </w:rPr>
      <w:fldChar w:fldCharType="end"/>
    </w:r>
    <w:r w:rsidRPr="007C3138">
      <w:rPr>
        <w:color w:val="808080"/>
        <w:sz w:val="22"/>
        <w:szCs w:val="22"/>
      </w:rPr>
      <w:t xml:space="preserve">  </w:t>
    </w:r>
    <w:r w:rsidRPr="007C3138">
      <w:rPr>
        <w:color w:val="808080"/>
        <w:sz w:val="22"/>
        <w:szCs w:val="22"/>
      </w:rPr>
      <w:fldChar w:fldCharType="begin"/>
    </w:r>
    <w:r w:rsidRPr="007C3138">
      <w:rPr>
        <w:color w:val="808080"/>
        <w:sz w:val="22"/>
        <w:szCs w:val="22"/>
      </w:rPr>
      <w:instrText xml:space="preserve"> SAVEDATE \@ "d-MMM-yy" \* MERGEFORMAT </w:instrText>
    </w:r>
    <w:r w:rsidRPr="007C3138">
      <w:rPr>
        <w:color w:val="808080"/>
        <w:sz w:val="22"/>
        <w:szCs w:val="22"/>
      </w:rPr>
      <w:fldChar w:fldCharType="separate"/>
    </w:r>
    <w:r w:rsidR="00D121C3">
      <w:rPr>
        <w:noProof/>
        <w:color w:val="808080"/>
        <w:sz w:val="22"/>
        <w:szCs w:val="22"/>
      </w:rPr>
      <w:t>26-Mar-20</w:t>
    </w:r>
    <w:r w:rsidRPr="007C3138">
      <w:rPr>
        <w:color w:val="808080"/>
        <w:sz w:val="22"/>
        <w:szCs w:val="22"/>
      </w:rPr>
      <w:fldChar w:fldCharType="end"/>
    </w:r>
    <w:r w:rsidRPr="007C3138">
      <w:rPr>
        <w:color w:val="808080"/>
        <w:sz w:val="22"/>
        <w:szCs w:val="22"/>
      </w:rPr>
      <w:t xml:space="preserve">   </w:t>
    </w:r>
    <w:r w:rsidRPr="007C3138">
      <w:rPr>
        <w:color w:val="808080"/>
        <w:sz w:val="22"/>
        <w:szCs w:val="22"/>
      </w:rPr>
      <w:fldChar w:fldCharType="begin"/>
    </w:r>
    <w:r w:rsidRPr="007C3138">
      <w:rPr>
        <w:color w:val="808080"/>
        <w:sz w:val="22"/>
        <w:szCs w:val="22"/>
      </w:rPr>
      <w:instrText xml:space="preserve"> FILENAME \p  \* MERGEFORMAT </w:instrText>
    </w:r>
    <w:r w:rsidRPr="007C3138">
      <w:rPr>
        <w:color w:val="808080"/>
        <w:sz w:val="22"/>
        <w:szCs w:val="22"/>
      </w:rPr>
      <w:fldChar w:fldCharType="separate"/>
    </w:r>
    <w:r w:rsidR="002D2F70">
      <w:rPr>
        <w:noProof/>
        <w:color w:val="808080"/>
        <w:sz w:val="22"/>
        <w:szCs w:val="22"/>
      </w:rPr>
      <w:t>C:\data\OneDrive\Open Rails\Git\Maintaining translations with GitHub Desktop\Maintaining Open Rails translations with Git v1.doc</w:t>
    </w:r>
    <w:r w:rsidRPr="007C3138">
      <w:rPr>
        <w:color w:val="808080"/>
        <w:sz w:val="22"/>
        <w:szCs w:val="2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8AE399" w14:textId="77777777" w:rsidR="00B06A04" w:rsidRDefault="00B06A04">
      <w:r>
        <w:separator/>
      </w:r>
    </w:p>
  </w:footnote>
  <w:footnote w:type="continuationSeparator" w:id="0">
    <w:p w14:paraId="6CD2FE2B" w14:textId="77777777" w:rsidR="00B06A04" w:rsidRDefault="00B06A04">
      <w:r>
        <w:continuationSeparator/>
      </w:r>
    </w:p>
  </w:footnote>
  <w:footnote w:id="1">
    <w:p w14:paraId="19F73323" w14:textId="77777777" w:rsidR="0083296D" w:rsidRDefault="0083296D">
      <w:pPr>
        <w:pStyle w:val="FootnoteText"/>
      </w:pPr>
      <w:r>
        <w:rPr>
          <w:rStyle w:val="FootnoteReference"/>
        </w:rPr>
        <w:footnoteRef/>
      </w:r>
      <w:r>
        <w:t xml:space="preserve"> For 32-bit Windows, many other graphi</w:t>
      </w:r>
      <w:r w:rsidR="000338D4">
        <w:t>cal programs are available free</w:t>
      </w:r>
      <w:r>
        <w:t xml:space="preserve"> </w:t>
      </w:r>
      <w:r w:rsidR="000338D4">
        <w:t>(</w:t>
      </w:r>
      <w:r>
        <w:t>such as SourceTree</w:t>
      </w:r>
      <w:r w:rsidR="000338D4">
        <w:t>)</w:t>
      </w:r>
      <w:r>
        <w:t xml:space="preserve"> and Git can also be used from the command line using Git Bash.</w:t>
      </w:r>
    </w:p>
  </w:footnote>
  <w:footnote w:id="2">
    <w:p w14:paraId="7738B797" w14:textId="1A7DFADF" w:rsidR="00D65AE2" w:rsidRDefault="00D65AE2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="00C97841">
        <w:t xml:space="preserve">Download from </w:t>
      </w:r>
      <w:hyperlink r:id="rId1" w:history="1">
        <w:r w:rsidR="00C97841" w:rsidRPr="00C97841">
          <w:rPr>
            <w:rStyle w:val="Hyperlink"/>
          </w:rPr>
          <w:t xml:space="preserve">https://static.openrails.org/files/ </w:t>
        </w:r>
        <w:r w:rsidR="00C97841" w:rsidRPr="00C97841">
          <w:rPr>
            <w:rStyle w:val="Hyperlink"/>
          </w:rPr>
          <w:t>Translating-Open-Rails.pdf</w:t>
        </w:r>
      </w:hyperlink>
      <w:r w:rsidR="00C97841"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AA657D3" w14:textId="77777777" w:rsidR="0092352A" w:rsidRDefault="0092352A">
    <w:pPr>
      <w:pStyle w:val="Header"/>
    </w:pPr>
  </w:p>
  <w:p w14:paraId="0A8422EE" w14:textId="77777777" w:rsidR="0092352A" w:rsidRDefault="0092352A">
    <w:pPr>
      <w:pStyle w:val="Header"/>
    </w:pPr>
  </w:p>
  <w:p w14:paraId="0A3CBFCF" w14:textId="77777777" w:rsidR="0092352A" w:rsidRDefault="0092352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F18C074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71C650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26A25ED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A58C7CB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7ECE94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90812F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7E6570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CCC1052"/>
    <w:lvl w:ilvl="0">
      <w:start w:val="1"/>
      <w:numFmt w:val="bullet"/>
      <w:pStyle w:val="ListBullet2"/>
      <w:lvlText w:val="▫"/>
      <w:lvlJc w:val="left"/>
      <w:pPr>
        <w:tabs>
          <w:tab w:val="num" w:pos="1418"/>
        </w:tabs>
        <w:ind w:left="1418" w:hanging="284"/>
      </w:pPr>
      <w:rPr>
        <w:rFonts w:ascii="Arial" w:hAnsi="Arial" w:hint="default"/>
      </w:rPr>
    </w:lvl>
  </w:abstractNum>
  <w:abstractNum w:abstractNumId="8" w15:restartNumberingAfterBreak="0">
    <w:nsid w:val="FFFFFF88"/>
    <w:multiLevelType w:val="singleLevel"/>
    <w:tmpl w:val="CA98BEA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85220AE"/>
    <w:lvl w:ilvl="0">
      <w:start w:val="1"/>
      <w:numFmt w:val="bullet"/>
      <w:pStyle w:val="ListBullet"/>
      <w:lvlText w:val=""/>
      <w:lvlJc w:val="left"/>
      <w:pPr>
        <w:tabs>
          <w:tab w:val="num" w:pos="794"/>
        </w:tabs>
        <w:ind w:left="737" w:hanging="170"/>
      </w:pPr>
      <w:rPr>
        <w:rFonts w:ascii="Wingdings" w:hAnsi="Wingdings" w:hint="default"/>
        <w:color w:val="808080"/>
      </w:rPr>
    </w:lvl>
  </w:abstractNum>
  <w:abstractNum w:abstractNumId="10" w15:restartNumberingAfterBreak="0">
    <w:nsid w:val="39F350C0"/>
    <w:multiLevelType w:val="hybridMultilevel"/>
    <w:tmpl w:val="06100BFE"/>
    <w:lvl w:ilvl="0" w:tplc="0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7876947">
    <w:abstractNumId w:val="9"/>
  </w:num>
  <w:num w:numId="2" w16cid:durableId="1468430072">
    <w:abstractNumId w:val="7"/>
  </w:num>
  <w:num w:numId="3" w16cid:durableId="1412194962">
    <w:abstractNumId w:val="6"/>
  </w:num>
  <w:num w:numId="4" w16cid:durableId="1295482550">
    <w:abstractNumId w:val="5"/>
  </w:num>
  <w:num w:numId="5" w16cid:durableId="1449742530">
    <w:abstractNumId w:val="4"/>
  </w:num>
  <w:num w:numId="6" w16cid:durableId="1914662452">
    <w:abstractNumId w:val="8"/>
  </w:num>
  <w:num w:numId="7" w16cid:durableId="2110348853">
    <w:abstractNumId w:val="3"/>
  </w:num>
  <w:num w:numId="8" w16cid:durableId="1924485084">
    <w:abstractNumId w:val="2"/>
  </w:num>
  <w:num w:numId="9" w16cid:durableId="1779448381">
    <w:abstractNumId w:val="1"/>
  </w:num>
  <w:num w:numId="10" w16cid:durableId="2102985311">
    <w:abstractNumId w:val="0"/>
  </w:num>
  <w:num w:numId="11" w16cid:durableId="32212324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saveSubsetFonts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oNotTrackMoves/>
  <w:defaultTabStop w:val="720"/>
  <w:drawingGridHorizontalSpacing w:val="100"/>
  <w:drawingGridVerticalSpacing w:val="136"/>
  <w:displayHorizontalDrawingGridEvery w:val="0"/>
  <w:displayVerticalDrawingGridEvery w:val="2"/>
  <w:noPunctuationKerning/>
  <w:characterSpacingControl w:val="doNotCompress"/>
  <w:hdrShapeDefaults>
    <o:shapedefaults v:ext="edit" spidmax="2129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8501A"/>
    <w:rsid w:val="000063F5"/>
    <w:rsid w:val="00007A1A"/>
    <w:rsid w:val="00007B9E"/>
    <w:rsid w:val="00011D04"/>
    <w:rsid w:val="0001257B"/>
    <w:rsid w:val="00013A29"/>
    <w:rsid w:val="000203B9"/>
    <w:rsid w:val="0002448A"/>
    <w:rsid w:val="000278C9"/>
    <w:rsid w:val="000338D4"/>
    <w:rsid w:val="00041621"/>
    <w:rsid w:val="00041972"/>
    <w:rsid w:val="00047670"/>
    <w:rsid w:val="00055D7A"/>
    <w:rsid w:val="00060A63"/>
    <w:rsid w:val="00063AD9"/>
    <w:rsid w:val="00064115"/>
    <w:rsid w:val="00067F65"/>
    <w:rsid w:val="0007162A"/>
    <w:rsid w:val="00072F94"/>
    <w:rsid w:val="0007504D"/>
    <w:rsid w:val="00080C49"/>
    <w:rsid w:val="00082575"/>
    <w:rsid w:val="000852C0"/>
    <w:rsid w:val="00085352"/>
    <w:rsid w:val="00092F55"/>
    <w:rsid w:val="00097DD9"/>
    <w:rsid w:val="000B1422"/>
    <w:rsid w:val="000B43CF"/>
    <w:rsid w:val="000C0E93"/>
    <w:rsid w:val="000C17D5"/>
    <w:rsid w:val="000C1CCD"/>
    <w:rsid w:val="000C52F4"/>
    <w:rsid w:val="000C7E4F"/>
    <w:rsid w:val="000D1303"/>
    <w:rsid w:val="000D6777"/>
    <w:rsid w:val="000E16A3"/>
    <w:rsid w:val="000E784C"/>
    <w:rsid w:val="000F2482"/>
    <w:rsid w:val="000F2C4C"/>
    <w:rsid w:val="000F3DCB"/>
    <w:rsid w:val="000F5C0F"/>
    <w:rsid w:val="0010404A"/>
    <w:rsid w:val="00104D08"/>
    <w:rsid w:val="001068DA"/>
    <w:rsid w:val="00112556"/>
    <w:rsid w:val="00114CD4"/>
    <w:rsid w:val="0012238D"/>
    <w:rsid w:val="00125665"/>
    <w:rsid w:val="00130AA5"/>
    <w:rsid w:val="00132C9C"/>
    <w:rsid w:val="00135671"/>
    <w:rsid w:val="00135D7F"/>
    <w:rsid w:val="00136B30"/>
    <w:rsid w:val="00140BC1"/>
    <w:rsid w:val="001434DE"/>
    <w:rsid w:val="001479BB"/>
    <w:rsid w:val="0015445B"/>
    <w:rsid w:val="00162885"/>
    <w:rsid w:val="00164540"/>
    <w:rsid w:val="00164D0C"/>
    <w:rsid w:val="00170711"/>
    <w:rsid w:val="00172F76"/>
    <w:rsid w:val="001755F4"/>
    <w:rsid w:val="00181B18"/>
    <w:rsid w:val="00182395"/>
    <w:rsid w:val="0018277D"/>
    <w:rsid w:val="00183967"/>
    <w:rsid w:val="0018755A"/>
    <w:rsid w:val="0018762F"/>
    <w:rsid w:val="001879BF"/>
    <w:rsid w:val="0019166A"/>
    <w:rsid w:val="00194C65"/>
    <w:rsid w:val="001A3875"/>
    <w:rsid w:val="001A5F0B"/>
    <w:rsid w:val="001A646F"/>
    <w:rsid w:val="001B203B"/>
    <w:rsid w:val="001C4B3D"/>
    <w:rsid w:val="001C52AD"/>
    <w:rsid w:val="001C56C2"/>
    <w:rsid w:val="001C5A88"/>
    <w:rsid w:val="001C62A5"/>
    <w:rsid w:val="001C69A8"/>
    <w:rsid w:val="001D0768"/>
    <w:rsid w:val="001D1D96"/>
    <w:rsid w:val="001D6477"/>
    <w:rsid w:val="001E0076"/>
    <w:rsid w:val="001E106B"/>
    <w:rsid w:val="001E232A"/>
    <w:rsid w:val="001E3C0D"/>
    <w:rsid w:val="001E553E"/>
    <w:rsid w:val="001E5D59"/>
    <w:rsid w:val="001F100F"/>
    <w:rsid w:val="001F69FA"/>
    <w:rsid w:val="001F7681"/>
    <w:rsid w:val="002026B2"/>
    <w:rsid w:val="00202C13"/>
    <w:rsid w:val="002133CE"/>
    <w:rsid w:val="002163C9"/>
    <w:rsid w:val="002208D5"/>
    <w:rsid w:val="0022250F"/>
    <w:rsid w:val="00223C2C"/>
    <w:rsid w:val="00227274"/>
    <w:rsid w:val="0024127E"/>
    <w:rsid w:val="002475F2"/>
    <w:rsid w:val="00251A15"/>
    <w:rsid w:val="00256300"/>
    <w:rsid w:val="00256A0D"/>
    <w:rsid w:val="00257955"/>
    <w:rsid w:val="002643CB"/>
    <w:rsid w:val="00265855"/>
    <w:rsid w:val="002678B5"/>
    <w:rsid w:val="002700AC"/>
    <w:rsid w:val="00274FB9"/>
    <w:rsid w:val="00276BB3"/>
    <w:rsid w:val="00280F60"/>
    <w:rsid w:val="00281543"/>
    <w:rsid w:val="00283D57"/>
    <w:rsid w:val="00285D08"/>
    <w:rsid w:val="002914BB"/>
    <w:rsid w:val="00292352"/>
    <w:rsid w:val="00294CEA"/>
    <w:rsid w:val="002956CB"/>
    <w:rsid w:val="002A1599"/>
    <w:rsid w:val="002A4E71"/>
    <w:rsid w:val="002A57D4"/>
    <w:rsid w:val="002A5854"/>
    <w:rsid w:val="002B3E78"/>
    <w:rsid w:val="002C2005"/>
    <w:rsid w:val="002C2EBB"/>
    <w:rsid w:val="002C3E26"/>
    <w:rsid w:val="002C4229"/>
    <w:rsid w:val="002C66DB"/>
    <w:rsid w:val="002D2F70"/>
    <w:rsid w:val="002D4055"/>
    <w:rsid w:val="002D41EA"/>
    <w:rsid w:val="002D59A5"/>
    <w:rsid w:val="002D682E"/>
    <w:rsid w:val="002D6B48"/>
    <w:rsid w:val="002E0939"/>
    <w:rsid w:val="002E21BE"/>
    <w:rsid w:val="002E3CFB"/>
    <w:rsid w:val="002E43FB"/>
    <w:rsid w:val="002E77FE"/>
    <w:rsid w:val="002F2B83"/>
    <w:rsid w:val="002F3F2D"/>
    <w:rsid w:val="0030577B"/>
    <w:rsid w:val="00305B28"/>
    <w:rsid w:val="00305FF3"/>
    <w:rsid w:val="003062AA"/>
    <w:rsid w:val="003122B5"/>
    <w:rsid w:val="00314605"/>
    <w:rsid w:val="003152F7"/>
    <w:rsid w:val="00317F8D"/>
    <w:rsid w:val="003267AF"/>
    <w:rsid w:val="00330CBE"/>
    <w:rsid w:val="00332B83"/>
    <w:rsid w:val="003421DA"/>
    <w:rsid w:val="003509B1"/>
    <w:rsid w:val="00350CFE"/>
    <w:rsid w:val="00352782"/>
    <w:rsid w:val="00355C8C"/>
    <w:rsid w:val="00356173"/>
    <w:rsid w:val="00357FFA"/>
    <w:rsid w:val="00361C37"/>
    <w:rsid w:val="003626E7"/>
    <w:rsid w:val="00366749"/>
    <w:rsid w:val="0037513B"/>
    <w:rsid w:val="00375250"/>
    <w:rsid w:val="00376337"/>
    <w:rsid w:val="00384E92"/>
    <w:rsid w:val="003911D3"/>
    <w:rsid w:val="00396AE7"/>
    <w:rsid w:val="00397559"/>
    <w:rsid w:val="003A451A"/>
    <w:rsid w:val="003A7472"/>
    <w:rsid w:val="003B4144"/>
    <w:rsid w:val="003C218E"/>
    <w:rsid w:val="003C5837"/>
    <w:rsid w:val="003D1F58"/>
    <w:rsid w:val="003D363D"/>
    <w:rsid w:val="003D4E2F"/>
    <w:rsid w:val="003D7D5E"/>
    <w:rsid w:val="003F35CA"/>
    <w:rsid w:val="003F3B75"/>
    <w:rsid w:val="003F4596"/>
    <w:rsid w:val="00402945"/>
    <w:rsid w:val="00404BFF"/>
    <w:rsid w:val="0041135C"/>
    <w:rsid w:val="004114C1"/>
    <w:rsid w:val="00412202"/>
    <w:rsid w:val="00415D94"/>
    <w:rsid w:val="0041666C"/>
    <w:rsid w:val="004211D2"/>
    <w:rsid w:val="004217FA"/>
    <w:rsid w:val="004268D9"/>
    <w:rsid w:val="0043180B"/>
    <w:rsid w:val="0043462E"/>
    <w:rsid w:val="00440026"/>
    <w:rsid w:val="00440888"/>
    <w:rsid w:val="00440C3C"/>
    <w:rsid w:val="004425CB"/>
    <w:rsid w:val="00446425"/>
    <w:rsid w:val="00452BDF"/>
    <w:rsid w:val="00460472"/>
    <w:rsid w:val="00462C3B"/>
    <w:rsid w:val="00462EBE"/>
    <w:rsid w:val="00466233"/>
    <w:rsid w:val="004671CB"/>
    <w:rsid w:val="00480E39"/>
    <w:rsid w:val="0048578D"/>
    <w:rsid w:val="00485F6A"/>
    <w:rsid w:val="00494039"/>
    <w:rsid w:val="00495184"/>
    <w:rsid w:val="004A017E"/>
    <w:rsid w:val="004A0D7D"/>
    <w:rsid w:val="004A337C"/>
    <w:rsid w:val="004A60A5"/>
    <w:rsid w:val="004A6960"/>
    <w:rsid w:val="004A7580"/>
    <w:rsid w:val="004B1698"/>
    <w:rsid w:val="004B21BF"/>
    <w:rsid w:val="004B7278"/>
    <w:rsid w:val="004B7AD6"/>
    <w:rsid w:val="004C01AA"/>
    <w:rsid w:val="004C14A6"/>
    <w:rsid w:val="004C1703"/>
    <w:rsid w:val="004C301F"/>
    <w:rsid w:val="004C36F4"/>
    <w:rsid w:val="004D5F6E"/>
    <w:rsid w:val="004E40EC"/>
    <w:rsid w:val="004E4318"/>
    <w:rsid w:val="004E6EBF"/>
    <w:rsid w:val="004F3023"/>
    <w:rsid w:val="004F3402"/>
    <w:rsid w:val="00500A1D"/>
    <w:rsid w:val="00500C93"/>
    <w:rsid w:val="00501A21"/>
    <w:rsid w:val="0050241D"/>
    <w:rsid w:val="00502782"/>
    <w:rsid w:val="005037B7"/>
    <w:rsid w:val="00521ACB"/>
    <w:rsid w:val="00525FAB"/>
    <w:rsid w:val="005510D8"/>
    <w:rsid w:val="005550D5"/>
    <w:rsid w:val="005634F3"/>
    <w:rsid w:val="005700A1"/>
    <w:rsid w:val="00572A30"/>
    <w:rsid w:val="00572B9A"/>
    <w:rsid w:val="00572C93"/>
    <w:rsid w:val="00575D15"/>
    <w:rsid w:val="00581780"/>
    <w:rsid w:val="00582342"/>
    <w:rsid w:val="00584CAF"/>
    <w:rsid w:val="00587FC9"/>
    <w:rsid w:val="0059087C"/>
    <w:rsid w:val="00592416"/>
    <w:rsid w:val="005A0377"/>
    <w:rsid w:val="005A06E1"/>
    <w:rsid w:val="005A1AD5"/>
    <w:rsid w:val="005A2026"/>
    <w:rsid w:val="005A254A"/>
    <w:rsid w:val="005C320A"/>
    <w:rsid w:val="005C39DF"/>
    <w:rsid w:val="005D6AF2"/>
    <w:rsid w:val="005E0ECC"/>
    <w:rsid w:val="005E4B91"/>
    <w:rsid w:val="005E794C"/>
    <w:rsid w:val="005F0E9A"/>
    <w:rsid w:val="005F1421"/>
    <w:rsid w:val="005F5144"/>
    <w:rsid w:val="00607F87"/>
    <w:rsid w:val="006100B6"/>
    <w:rsid w:val="006125B8"/>
    <w:rsid w:val="00613BC3"/>
    <w:rsid w:val="00615096"/>
    <w:rsid w:val="0062317A"/>
    <w:rsid w:val="00640834"/>
    <w:rsid w:val="006411BA"/>
    <w:rsid w:val="006422B7"/>
    <w:rsid w:val="0064660A"/>
    <w:rsid w:val="00651AEC"/>
    <w:rsid w:val="00666A6F"/>
    <w:rsid w:val="0067291F"/>
    <w:rsid w:val="00675802"/>
    <w:rsid w:val="00681607"/>
    <w:rsid w:val="0068331A"/>
    <w:rsid w:val="00683BD1"/>
    <w:rsid w:val="00684D0C"/>
    <w:rsid w:val="0068501A"/>
    <w:rsid w:val="00693D79"/>
    <w:rsid w:val="00694B26"/>
    <w:rsid w:val="00696B8B"/>
    <w:rsid w:val="006A0F43"/>
    <w:rsid w:val="006A7F2A"/>
    <w:rsid w:val="006B2DDF"/>
    <w:rsid w:val="006B6713"/>
    <w:rsid w:val="006C3CA1"/>
    <w:rsid w:val="006C4897"/>
    <w:rsid w:val="006C5232"/>
    <w:rsid w:val="006D43FE"/>
    <w:rsid w:val="006E08B2"/>
    <w:rsid w:val="006E444A"/>
    <w:rsid w:val="006E4461"/>
    <w:rsid w:val="006E5BFD"/>
    <w:rsid w:val="006E6347"/>
    <w:rsid w:val="006F1291"/>
    <w:rsid w:val="006F2770"/>
    <w:rsid w:val="006F7A3C"/>
    <w:rsid w:val="00714BF7"/>
    <w:rsid w:val="00714C37"/>
    <w:rsid w:val="00717493"/>
    <w:rsid w:val="00721663"/>
    <w:rsid w:val="007270A7"/>
    <w:rsid w:val="00727C7B"/>
    <w:rsid w:val="0074038B"/>
    <w:rsid w:val="00747265"/>
    <w:rsid w:val="00751F32"/>
    <w:rsid w:val="00753CEE"/>
    <w:rsid w:val="00754C1A"/>
    <w:rsid w:val="00756B5E"/>
    <w:rsid w:val="00762200"/>
    <w:rsid w:val="007661F2"/>
    <w:rsid w:val="0076740C"/>
    <w:rsid w:val="00770395"/>
    <w:rsid w:val="007726BB"/>
    <w:rsid w:val="0077407C"/>
    <w:rsid w:val="00775F66"/>
    <w:rsid w:val="007872B7"/>
    <w:rsid w:val="007926DF"/>
    <w:rsid w:val="00793B72"/>
    <w:rsid w:val="0079664F"/>
    <w:rsid w:val="007A22A6"/>
    <w:rsid w:val="007A25A4"/>
    <w:rsid w:val="007A316F"/>
    <w:rsid w:val="007A4A48"/>
    <w:rsid w:val="007A4E7D"/>
    <w:rsid w:val="007A76C1"/>
    <w:rsid w:val="007B021E"/>
    <w:rsid w:val="007B070B"/>
    <w:rsid w:val="007B2435"/>
    <w:rsid w:val="007B3819"/>
    <w:rsid w:val="007B51F4"/>
    <w:rsid w:val="007C0BB6"/>
    <w:rsid w:val="007C167A"/>
    <w:rsid w:val="007C1B38"/>
    <w:rsid w:val="007C3138"/>
    <w:rsid w:val="007C6DD9"/>
    <w:rsid w:val="007D0457"/>
    <w:rsid w:val="007D1414"/>
    <w:rsid w:val="007D4692"/>
    <w:rsid w:val="007D4A6B"/>
    <w:rsid w:val="007D51A4"/>
    <w:rsid w:val="007E5549"/>
    <w:rsid w:val="007E59A8"/>
    <w:rsid w:val="007E61DB"/>
    <w:rsid w:val="007E6F02"/>
    <w:rsid w:val="007F5DF5"/>
    <w:rsid w:val="008009CD"/>
    <w:rsid w:val="00800D41"/>
    <w:rsid w:val="0080198D"/>
    <w:rsid w:val="0080631C"/>
    <w:rsid w:val="00807142"/>
    <w:rsid w:val="00812DF9"/>
    <w:rsid w:val="00813B18"/>
    <w:rsid w:val="00822D0D"/>
    <w:rsid w:val="008239EF"/>
    <w:rsid w:val="008252DB"/>
    <w:rsid w:val="00826B60"/>
    <w:rsid w:val="00830C86"/>
    <w:rsid w:val="0083296D"/>
    <w:rsid w:val="0083315D"/>
    <w:rsid w:val="00841EF6"/>
    <w:rsid w:val="008437AB"/>
    <w:rsid w:val="0084456D"/>
    <w:rsid w:val="00851FAD"/>
    <w:rsid w:val="00856EF4"/>
    <w:rsid w:val="0085709C"/>
    <w:rsid w:val="008604DD"/>
    <w:rsid w:val="00864FAA"/>
    <w:rsid w:val="0086728E"/>
    <w:rsid w:val="00867F7B"/>
    <w:rsid w:val="0087002A"/>
    <w:rsid w:val="00872D33"/>
    <w:rsid w:val="00875209"/>
    <w:rsid w:val="00880BFB"/>
    <w:rsid w:val="00884C4A"/>
    <w:rsid w:val="008911DC"/>
    <w:rsid w:val="00892435"/>
    <w:rsid w:val="00894350"/>
    <w:rsid w:val="008949BD"/>
    <w:rsid w:val="00895212"/>
    <w:rsid w:val="0089646F"/>
    <w:rsid w:val="00897050"/>
    <w:rsid w:val="008A624A"/>
    <w:rsid w:val="008B13EB"/>
    <w:rsid w:val="008B2CC2"/>
    <w:rsid w:val="008B33E6"/>
    <w:rsid w:val="008B3696"/>
    <w:rsid w:val="008B5377"/>
    <w:rsid w:val="008B699D"/>
    <w:rsid w:val="008C0C38"/>
    <w:rsid w:val="008C14A2"/>
    <w:rsid w:val="008C6A7E"/>
    <w:rsid w:val="008D2372"/>
    <w:rsid w:val="008D4A4E"/>
    <w:rsid w:val="008D527A"/>
    <w:rsid w:val="008D6C67"/>
    <w:rsid w:val="008E2BC9"/>
    <w:rsid w:val="008E64E7"/>
    <w:rsid w:val="0090139D"/>
    <w:rsid w:val="00902DC9"/>
    <w:rsid w:val="00911B99"/>
    <w:rsid w:val="00913643"/>
    <w:rsid w:val="00914BA3"/>
    <w:rsid w:val="0091548A"/>
    <w:rsid w:val="0092352A"/>
    <w:rsid w:val="00931E55"/>
    <w:rsid w:val="009350C1"/>
    <w:rsid w:val="009360D3"/>
    <w:rsid w:val="0093748C"/>
    <w:rsid w:val="0094265F"/>
    <w:rsid w:val="00947CD1"/>
    <w:rsid w:val="009524DB"/>
    <w:rsid w:val="0095401E"/>
    <w:rsid w:val="00957AA2"/>
    <w:rsid w:val="00961710"/>
    <w:rsid w:val="009622DB"/>
    <w:rsid w:val="00965E46"/>
    <w:rsid w:val="00976E8F"/>
    <w:rsid w:val="0097725D"/>
    <w:rsid w:val="009809D8"/>
    <w:rsid w:val="00980E09"/>
    <w:rsid w:val="00982B2F"/>
    <w:rsid w:val="0098523C"/>
    <w:rsid w:val="00995A11"/>
    <w:rsid w:val="009960CB"/>
    <w:rsid w:val="009A1E31"/>
    <w:rsid w:val="009A3E56"/>
    <w:rsid w:val="009A4184"/>
    <w:rsid w:val="009A7EFE"/>
    <w:rsid w:val="009B0C87"/>
    <w:rsid w:val="009B21D2"/>
    <w:rsid w:val="009B3CA7"/>
    <w:rsid w:val="009B437F"/>
    <w:rsid w:val="009C2071"/>
    <w:rsid w:val="009C2910"/>
    <w:rsid w:val="009C623D"/>
    <w:rsid w:val="009C6CEC"/>
    <w:rsid w:val="009C6DB5"/>
    <w:rsid w:val="009C79F3"/>
    <w:rsid w:val="009D383B"/>
    <w:rsid w:val="009D5954"/>
    <w:rsid w:val="009D6FFB"/>
    <w:rsid w:val="009D7EC7"/>
    <w:rsid w:val="009E12B8"/>
    <w:rsid w:val="009E1773"/>
    <w:rsid w:val="009E26A2"/>
    <w:rsid w:val="009E4738"/>
    <w:rsid w:val="009E5094"/>
    <w:rsid w:val="009E553F"/>
    <w:rsid w:val="009E759B"/>
    <w:rsid w:val="009F4A5D"/>
    <w:rsid w:val="00A037C5"/>
    <w:rsid w:val="00A04EC3"/>
    <w:rsid w:val="00A05867"/>
    <w:rsid w:val="00A05C12"/>
    <w:rsid w:val="00A07F2F"/>
    <w:rsid w:val="00A10467"/>
    <w:rsid w:val="00A14623"/>
    <w:rsid w:val="00A14BB5"/>
    <w:rsid w:val="00A176D5"/>
    <w:rsid w:val="00A220DF"/>
    <w:rsid w:val="00A229AC"/>
    <w:rsid w:val="00A26DCB"/>
    <w:rsid w:val="00A417DE"/>
    <w:rsid w:val="00A41A34"/>
    <w:rsid w:val="00A44439"/>
    <w:rsid w:val="00A456A8"/>
    <w:rsid w:val="00A50A52"/>
    <w:rsid w:val="00A51F2F"/>
    <w:rsid w:val="00A534D2"/>
    <w:rsid w:val="00A553C0"/>
    <w:rsid w:val="00A557E8"/>
    <w:rsid w:val="00A64D8C"/>
    <w:rsid w:val="00A71E34"/>
    <w:rsid w:val="00A758CF"/>
    <w:rsid w:val="00A81584"/>
    <w:rsid w:val="00A824A7"/>
    <w:rsid w:val="00A85FEF"/>
    <w:rsid w:val="00A865BB"/>
    <w:rsid w:val="00A86926"/>
    <w:rsid w:val="00A86AAA"/>
    <w:rsid w:val="00A93B71"/>
    <w:rsid w:val="00A93C54"/>
    <w:rsid w:val="00AB02A0"/>
    <w:rsid w:val="00AB3430"/>
    <w:rsid w:val="00AB75DD"/>
    <w:rsid w:val="00AC0C54"/>
    <w:rsid w:val="00AC7375"/>
    <w:rsid w:val="00AD071C"/>
    <w:rsid w:val="00AD1B90"/>
    <w:rsid w:val="00AD3498"/>
    <w:rsid w:val="00AD3A93"/>
    <w:rsid w:val="00AE042C"/>
    <w:rsid w:val="00AE3A65"/>
    <w:rsid w:val="00AE5944"/>
    <w:rsid w:val="00AF3FFB"/>
    <w:rsid w:val="00B01921"/>
    <w:rsid w:val="00B06A04"/>
    <w:rsid w:val="00B11CDF"/>
    <w:rsid w:val="00B1389C"/>
    <w:rsid w:val="00B20EB0"/>
    <w:rsid w:val="00B21A67"/>
    <w:rsid w:val="00B23A82"/>
    <w:rsid w:val="00B27745"/>
    <w:rsid w:val="00B34F3E"/>
    <w:rsid w:val="00B4250F"/>
    <w:rsid w:val="00B43C24"/>
    <w:rsid w:val="00B47729"/>
    <w:rsid w:val="00B479E2"/>
    <w:rsid w:val="00B54C1D"/>
    <w:rsid w:val="00B62011"/>
    <w:rsid w:val="00B6397F"/>
    <w:rsid w:val="00B67FC0"/>
    <w:rsid w:val="00B721F0"/>
    <w:rsid w:val="00B72460"/>
    <w:rsid w:val="00B732BA"/>
    <w:rsid w:val="00B818C0"/>
    <w:rsid w:val="00B839C4"/>
    <w:rsid w:val="00B843C5"/>
    <w:rsid w:val="00B85CA1"/>
    <w:rsid w:val="00B95B14"/>
    <w:rsid w:val="00B967CD"/>
    <w:rsid w:val="00BA0873"/>
    <w:rsid w:val="00BA45B6"/>
    <w:rsid w:val="00BB0C4B"/>
    <w:rsid w:val="00BB4464"/>
    <w:rsid w:val="00BB52FF"/>
    <w:rsid w:val="00BB7750"/>
    <w:rsid w:val="00BC13FF"/>
    <w:rsid w:val="00BD045E"/>
    <w:rsid w:val="00BD39D8"/>
    <w:rsid w:val="00BD61DD"/>
    <w:rsid w:val="00BE088B"/>
    <w:rsid w:val="00BE0EBE"/>
    <w:rsid w:val="00BE7AB3"/>
    <w:rsid w:val="00BF01E6"/>
    <w:rsid w:val="00BF51AB"/>
    <w:rsid w:val="00BF53C7"/>
    <w:rsid w:val="00BF7121"/>
    <w:rsid w:val="00C05317"/>
    <w:rsid w:val="00C06936"/>
    <w:rsid w:val="00C101B7"/>
    <w:rsid w:val="00C17BCA"/>
    <w:rsid w:val="00C218DD"/>
    <w:rsid w:val="00C254F5"/>
    <w:rsid w:val="00C34143"/>
    <w:rsid w:val="00C344CD"/>
    <w:rsid w:val="00C36A18"/>
    <w:rsid w:val="00C379AF"/>
    <w:rsid w:val="00C42801"/>
    <w:rsid w:val="00C433BC"/>
    <w:rsid w:val="00C54324"/>
    <w:rsid w:val="00C543AB"/>
    <w:rsid w:val="00C574B7"/>
    <w:rsid w:val="00C62425"/>
    <w:rsid w:val="00C7268B"/>
    <w:rsid w:val="00C835A5"/>
    <w:rsid w:val="00C84CF0"/>
    <w:rsid w:val="00C85063"/>
    <w:rsid w:val="00C918FE"/>
    <w:rsid w:val="00C93C58"/>
    <w:rsid w:val="00C943B8"/>
    <w:rsid w:val="00C97841"/>
    <w:rsid w:val="00CA4422"/>
    <w:rsid w:val="00CA4C8F"/>
    <w:rsid w:val="00CA6A88"/>
    <w:rsid w:val="00CA7AD3"/>
    <w:rsid w:val="00CB3B65"/>
    <w:rsid w:val="00CB5FFA"/>
    <w:rsid w:val="00CC1231"/>
    <w:rsid w:val="00CC13DA"/>
    <w:rsid w:val="00CC2322"/>
    <w:rsid w:val="00CC5A7D"/>
    <w:rsid w:val="00CC714B"/>
    <w:rsid w:val="00CC730E"/>
    <w:rsid w:val="00CE0814"/>
    <w:rsid w:val="00CE24CB"/>
    <w:rsid w:val="00CE31BC"/>
    <w:rsid w:val="00CE4443"/>
    <w:rsid w:val="00CE5217"/>
    <w:rsid w:val="00CE5B5F"/>
    <w:rsid w:val="00CE65E0"/>
    <w:rsid w:val="00CF2AD8"/>
    <w:rsid w:val="00CF3AA7"/>
    <w:rsid w:val="00CF4A2A"/>
    <w:rsid w:val="00CF7861"/>
    <w:rsid w:val="00D00407"/>
    <w:rsid w:val="00D01E9A"/>
    <w:rsid w:val="00D0397A"/>
    <w:rsid w:val="00D06221"/>
    <w:rsid w:val="00D11C2D"/>
    <w:rsid w:val="00D121C3"/>
    <w:rsid w:val="00D12971"/>
    <w:rsid w:val="00D14762"/>
    <w:rsid w:val="00D17B4F"/>
    <w:rsid w:val="00D25220"/>
    <w:rsid w:val="00D319C1"/>
    <w:rsid w:val="00D327BF"/>
    <w:rsid w:val="00D460BF"/>
    <w:rsid w:val="00D46DE4"/>
    <w:rsid w:val="00D475E5"/>
    <w:rsid w:val="00D56A6B"/>
    <w:rsid w:val="00D600E7"/>
    <w:rsid w:val="00D65AE2"/>
    <w:rsid w:val="00D7346C"/>
    <w:rsid w:val="00D80929"/>
    <w:rsid w:val="00D83B9D"/>
    <w:rsid w:val="00D85190"/>
    <w:rsid w:val="00D90F8F"/>
    <w:rsid w:val="00DA057F"/>
    <w:rsid w:val="00DA33F5"/>
    <w:rsid w:val="00DA37A6"/>
    <w:rsid w:val="00DA4C57"/>
    <w:rsid w:val="00DA65F2"/>
    <w:rsid w:val="00DA6887"/>
    <w:rsid w:val="00DB294C"/>
    <w:rsid w:val="00DB45D1"/>
    <w:rsid w:val="00DC10B3"/>
    <w:rsid w:val="00DD2336"/>
    <w:rsid w:val="00DD3EB8"/>
    <w:rsid w:val="00DD654A"/>
    <w:rsid w:val="00DE0C30"/>
    <w:rsid w:val="00DE29E2"/>
    <w:rsid w:val="00DE4045"/>
    <w:rsid w:val="00DF40BD"/>
    <w:rsid w:val="00DF5247"/>
    <w:rsid w:val="00DF53A8"/>
    <w:rsid w:val="00DF5563"/>
    <w:rsid w:val="00E01067"/>
    <w:rsid w:val="00E04E89"/>
    <w:rsid w:val="00E075A8"/>
    <w:rsid w:val="00E1235F"/>
    <w:rsid w:val="00E129A7"/>
    <w:rsid w:val="00E14B45"/>
    <w:rsid w:val="00E163CB"/>
    <w:rsid w:val="00E2101D"/>
    <w:rsid w:val="00E217EA"/>
    <w:rsid w:val="00E2474D"/>
    <w:rsid w:val="00E2525A"/>
    <w:rsid w:val="00E32FF5"/>
    <w:rsid w:val="00E34C43"/>
    <w:rsid w:val="00E5218E"/>
    <w:rsid w:val="00E52E9A"/>
    <w:rsid w:val="00E5483E"/>
    <w:rsid w:val="00E56182"/>
    <w:rsid w:val="00E56D23"/>
    <w:rsid w:val="00E615AF"/>
    <w:rsid w:val="00E637B1"/>
    <w:rsid w:val="00E73825"/>
    <w:rsid w:val="00E753F4"/>
    <w:rsid w:val="00E9113F"/>
    <w:rsid w:val="00E93450"/>
    <w:rsid w:val="00E9392A"/>
    <w:rsid w:val="00E97AC9"/>
    <w:rsid w:val="00EA258C"/>
    <w:rsid w:val="00EA2699"/>
    <w:rsid w:val="00EB2BB5"/>
    <w:rsid w:val="00EC0A62"/>
    <w:rsid w:val="00EC2DA3"/>
    <w:rsid w:val="00EC3A16"/>
    <w:rsid w:val="00EC3A8E"/>
    <w:rsid w:val="00ED242A"/>
    <w:rsid w:val="00ED521B"/>
    <w:rsid w:val="00EE410F"/>
    <w:rsid w:val="00EF0B28"/>
    <w:rsid w:val="00EF1499"/>
    <w:rsid w:val="00EF1AAE"/>
    <w:rsid w:val="00EF4075"/>
    <w:rsid w:val="00EF42B9"/>
    <w:rsid w:val="00EF5FFD"/>
    <w:rsid w:val="00F03F0A"/>
    <w:rsid w:val="00F0713B"/>
    <w:rsid w:val="00F11077"/>
    <w:rsid w:val="00F21799"/>
    <w:rsid w:val="00F24195"/>
    <w:rsid w:val="00F419A1"/>
    <w:rsid w:val="00F43434"/>
    <w:rsid w:val="00F45B1A"/>
    <w:rsid w:val="00F46639"/>
    <w:rsid w:val="00F46761"/>
    <w:rsid w:val="00F56738"/>
    <w:rsid w:val="00F6367C"/>
    <w:rsid w:val="00F64CBD"/>
    <w:rsid w:val="00F6561C"/>
    <w:rsid w:val="00F663C3"/>
    <w:rsid w:val="00F72327"/>
    <w:rsid w:val="00F737D0"/>
    <w:rsid w:val="00F73AF1"/>
    <w:rsid w:val="00F7523A"/>
    <w:rsid w:val="00F75C8E"/>
    <w:rsid w:val="00F76FDF"/>
    <w:rsid w:val="00F81481"/>
    <w:rsid w:val="00F844AB"/>
    <w:rsid w:val="00F87CE8"/>
    <w:rsid w:val="00F94B05"/>
    <w:rsid w:val="00FB17A0"/>
    <w:rsid w:val="00FC0C38"/>
    <w:rsid w:val="00FC2616"/>
    <w:rsid w:val="00FC6B03"/>
    <w:rsid w:val="00FD1259"/>
    <w:rsid w:val="00FE6082"/>
    <w:rsid w:val="00FF3732"/>
    <w:rsid w:val="00FF5662"/>
    <w:rsid w:val="00FF69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129"/>
    <o:shapelayout v:ext="edit">
      <o:idmap v:ext="edit" data="2"/>
    </o:shapelayout>
  </w:shapeDefaults>
  <w:decimalSymbol w:val="."/>
  <w:listSeparator w:val=","/>
  <w14:docId w14:val="2644FD59"/>
  <w15:chartTrackingRefBased/>
  <w15:docId w15:val="{52A33FFA-E03B-430A-B23B-589F27C76E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3122B5"/>
    <w:pPr>
      <w:spacing w:after="240" w:line="320" w:lineRule="atLeast"/>
    </w:pPr>
    <w:rPr>
      <w:rFonts w:ascii="Calibri" w:hAnsi="Calibri"/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24127E"/>
    <w:pPr>
      <w:keepNext/>
      <w:spacing w:before="480" w:after="60"/>
      <w:outlineLvl w:val="0"/>
    </w:pPr>
    <w:rPr>
      <w:rFonts w:cs="Arial"/>
      <w:b/>
      <w:bCs/>
      <w:kern w:val="32"/>
      <w:sz w:val="32"/>
      <w:szCs w:val="32"/>
    </w:rPr>
  </w:style>
  <w:style w:type="paragraph" w:styleId="Heading2">
    <w:name w:val="heading 2"/>
    <w:basedOn w:val="Heading1"/>
    <w:next w:val="Normal"/>
    <w:link w:val="Heading2Char"/>
    <w:qFormat/>
    <w:rsid w:val="00114CD4"/>
    <w:pPr>
      <w:outlineLvl w:val="1"/>
    </w:pPr>
    <w:rPr>
      <w:bCs w:val="0"/>
      <w:iCs/>
      <w:sz w:val="26"/>
      <w:szCs w:val="28"/>
    </w:rPr>
  </w:style>
  <w:style w:type="paragraph" w:styleId="Heading3">
    <w:name w:val="heading 3"/>
    <w:basedOn w:val="Normal"/>
    <w:next w:val="Normal"/>
    <w:qFormat/>
    <w:rsid w:val="001D1D96"/>
    <w:pPr>
      <w:keepNext/>
      <w:spacing w:before="240" w:after="0"/>
      <w:outlineLvl w:val="2"/>
    </w:pPr>
    <w:rPr>
      <w:rFonts w:cs="Arial"/>
      <w:b/>
      <w:bCs/>
      <w:szCs w:val="26"/>
    </w:rPr>
  </w:style>
  <w:style w:type="paragraph" w:styleId="Heading4">
    <w:name w:val="heading 4"/>
    <w:basedOn w:val="Normal"/>
    <w:next w:val="Normal"/>
    <w:qFormat/>
    <w:rsid w:val="001D1D96"/>
    <w:pPr>
      <w:keepNext/>
      <w:spacing w:before="240" w:after="0"/>
      <w:outlineLvl w:val="3"/>
    </w:pPr>
    <w:rPr>
      <w:bCs/>
      <w:i/>
      <w:szCs w:val="28"/>
    </w:rPr>
  </w:style>
  <w:style w:type="paragraph" w:styleId="Heading5">
    <w:name w:val="heading 5"/>
    <w:basedOn w:val="Heading4"/>
    <w:next w:val="Normal"/>
    <w:qFormat/>
    <w:rsid w:val="001D1D96"/>
    <w:pPr>
      <w:outlineLvl w:val="4"/>
    </w:pPr>
    <w:rPr>
      <w:b/>
      <w:bCs w:val="0"/>
      <w:i w:val="0"/>
      <w:iCs/>
      <w:sz w:val="22"/>
      <w:szCs w:val="26"/>
    </w:rPr>
  </w:style>
  <w:style w:type="paragraph" w:styleId="Heading6">
    <w:name w:val="heading 6"/>
    <w:basedOn w:val="Heading5"/>
    <w:next w:val="Normal"/>
    <w:qFormat/>
    <w:rsid w:val="00072F94"/>
    <w:pPr>
      <w:outlineLvl w:val="5"/>
    </w:pPr>
    <w:rPr>
      <w:b w:val="0"/>
      <w:bCs/>
      <w:i/>
      <w:szCs w:val="22"/>
    </w:rPr>
  </w:style>
  <w:style w:type="character" w:default="1" w:styleId="DefaultParagraphFont">
    <w:name w:val="Default Paragraph Font"/>
  </w:style>
  <w:style w:type="table" w:default="1" w:styleId="TableNormal">
    <w:name w:val="Normal Table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</w:style>
  <w:style w:type="paragraph" w:styleId="Header">
    <w:name w:val="header"/>
    <w:basedOn w:val="Normal"/>
    <w:rsid w:val="006F2770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6F2770"/>
    <w:pPr>
      <w:tabs>
        <w:tab w:val="center" w:pos="4153"/>
        <w:tab w:val="right" w:pos="8306"/>
      </w:tabs>
    </w:pPr>
  </w:style>
  <w:style w:type="paragraph" w:styleId="ListBullet">
    <w:name w:val="List Bullet"/>
    <w:basedOn w:val="Normal"/>
    <w:rsid w:val="00072F94"/>
    <w:pPr>
      <w:numPr>
        <w:numId w:val="1"/>
      </w:numPr>
      <w:spacing w:before="120" w:after="120" w:line="240" w:lineRule="exact"/>
    </w:pPr>
  </w:style>
  <w:style w:type="paragraph" w:styleId="ListBullet2">
    <w:name w:val="List Bullet 2"/>
    <w:basedOn w:val="ListBullet"/>
    <w:rsid w:val="00072F94"/>
    <w:pPr>
      <w:numPr>
        <w:numId w:val="2"/>
      </w:numPr>
      <w:spacing w:before="0" w:after="180" w:line="240" w:lineRule="atLeast"/>
      <w:contextualSpacing/>
    </w:pPr>
  </w:style>
  <w:style w:type="paragraph" w:styleId="FootnoteText">
    <w:name w:val="footnote text"/>
    <w:basedOn w:val="Normal"/>
    <w:rsid w:val="00813B18"/>
    <w:rPr>
      <w:sz w:val="22"/>
      <w:szCs w:val="20"/>
    </w:rPr>
  </w:style>
  <w:style w:type="character" w:styleId="FootnoteReference">
    <w:name w:val="footnote reference"/>
    <w:rsid w:val="00813B18"/>
    <w:rPr>
      <w:vertAlign w:val="superscript"/>
    </w:rPr>
  </w:style>
  <w:style w:type="paragraph" w:customStyle="1" w:styleId="Code">
    <w:name w:val="Code"/>
    <w:basedOn w:val="Normal"/>
    <w:rsid w:val="00DB45D1"/>
    <w:pPr>
      <w:spacing w:after="0" w:line="240" w:lineRule="auto"/>
    </w:pPr>
    <w:rPr>
      <w:rFonts w:ascii="Consolas" w:hAnsi="Consolas"/>
      <w:sz w:val="2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00407"/>
    <w:pPr>
      <w:keepLines/>
      <w:spacing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  <w:lang w:val="en-US"/>
    </w:rPr>
  </w:style>
  <w:style w:type="table" w:customStyle="1" w:styleId="Table">
    <w:name w:val="Table"/>
    <w:basedOn w:val="TableNormal"/>
    <w:rsid w:val="000D1303"/>
    <w:pPr>
      <w:spacing w:line="240" w:lineRule="atLeast"/>
      <w:jc w:val="center"/>
    </w:pPr>
    <w:rPr>
      <w:rFonts w:ascii="Myriad Pro" w:hAnsi="Myriad Pro"/>
      <w:sz w:val="22"/>
    </w:rPr>
    <w:tblPr>
      <w:tblBorders>
        <w:top w:val="single" w:sz="4" w:space="0" w:color="808080"/>
        <w:left w:val="single" w:sz="4" w:space="0" w:color="808080"/>
        <w:bottom w:val="single" w:sz="4" w:space="0" w:color="808080"/>
        <w:right w:val="single" w:sz="4" w:space="0" w:color="808080"/>
        <w:insideH w:val="single" w:sz="4" w:space="0" w:color="808080"/>
        <w:insideV w:val="single" w:sz="4" w:space="0" w:color="808080"/>
      </w:tblBorders>
    </w:tblPr>
    <w:tcPr>
      <w:shd w:val="clear" w:color="auto" w:fill="auto"/>
    </w:tcPr>
    <w:tblStylePr w:type="firstRow">
      <w:rPr>
        <w:rFonts w:ascii="Calibri" w:hAnsi="Calibri"/>
        <w:b/>
        <w:sz w:val="22"/>
      </w:rPr>
      <w:tblPr/>
      <w:tcPr>
        <w:shd w:val="clear" w:color="auto" w:fill="C0C0C0"/>
      </w:tcPr>
    </w:tblStylePr>
  </w:style>
  <w:style w:type="paragraph" w:customStyle="1" w:styleId="TableRow">
    <w:name w:val="Table Row"/>
    <w:basedOn w:val="Normal"/>
    <w:rsid w:val="000D1303"/>
    <w:pPr>
      <w:spacing w:before="60" w:after="40" w:line="240" w:lineRule="atLeast"/>
      <w:jc w:val="center"/>
    </w:pPr>
    <w:rPr>
      <w:sz w:val="22"/>
    </w:rPr>
  </w:style>
  <w:style w:type="paragraph" w:styleId="TOC1">
    <w:name w:val="toc 1"/>
    <w:basedOn w:val="Normal"/>
    <w:next w:val="Normal"/>
    <w:autoRedefine/>
    <w:uiPriority w:val="39"/>
    <w:rsid w:val="007C3138"/>
    <w:pPr>
      <w:tabs>
        <w:tab w:val="right" w:leader="dot" w:pos="7500"/>
      </w:tabs>
      <w:spacing w:after="120"/>
      <w:ind w:firstLine="601"/>
    </w:pPr>
  </w:style>
  <w:style w:type="paragraph" w:styleId="TOC2">
    <w:name w:val="toc 2"/>
    <w:basedOn w:val="TOC1"/>
    <w:next w:val="Normal"/>
    <w:autoRedefine/>
    <w:uiPriority w:val="39"/>
    <w:rsid w:val="007C3138"/>
    <w:pPr>
      <w:spacing w:after="0"/>
      <w:ind w:left="238" w:firstLine="862"/>
    </w:pPr>
  </w:style>
  <w:style w:type="paragraph" w:styleId="TOC3">
    <w:name w:val="toc 3"/>
    <w:basedOn w:val="TOC2"/>
    <w:next w:val="Normal"/>
    <w:autoRedefine/>
    <w:uiPriority w:val="39"/>
    <w:rsid w:val="007C3138"/>
    <w:pPr>
      <w:spacing w:line="280" w:lineRule="atLeast"/>
      <w:ind w:left="482" w:firstLine="1219"/>
    </w:pPr>
    <w:rPr>
      <w:noProof/>
      <w:sz w:val="22"/>
    </w:rPr>
  </w:style>
  <w:style w:type="character" w:styleId="Hyperlink">
    <w:name w:val="Hyperlink"/>
    <w:uiPriority w:val="99"/>
    <w:rsid w:val="002E21BE"/>
    <w:rPr>
      <w:color w:val="0000FF"/>
      <w:u w:val="single"/>
    </w:rPr>
  </w:style>
  <w:style w:type="paragraph" w:customStyle="1" w:styleId="Contents">
    <w:name w:val="Contents"/>
    <w:basedOn w:val="Heading1"/>
    <w:link w:val="ContentsChar"/>
    <w:qFormat/>
    <w:rsid w:val="00D00407"/>
  </w:style>
  <w:style w:type="character" w:customStyle="1" w:styleId="Heading2Char">
    <w:name w:val="Heading 2 Char"/>
    <w:link w:val="Heading2"/>
    <w:rsid w:val="0037513B"/>
    <w:rPr>
      <w:rFonts w:ascii="Calibri" w:hAnsi="Calibri" w:cs="Arial"/>
      <w:b/>
      <w:iCs/>
      <w:kern w:val="32"/>
      <w:sz w:val="26"/>
      <w:szCs w:val="28"/>
      <w:lang w:eastAsia="en-US"/>
    </w:rPr>
  </w:style>
  <w:style w:type="character" w:customStyle="1" w:styleId="Heading1Char">
    <w:name w:val="Heading 1 Char"/>
    <w:link w:val="Heading1"/>
    <w:rsid w:val="0024127E"/>
    <w:rPr>
      <w:rFonts w:ascii="Calibri" w:hAnsi="Calibri" w:cs="Arial"/>
      <w:b/>
      <w:bCs/>
      <w:kern w:val="32"/>
      <w:sz w:val="32"/>
      <w:szCs w:val="32"/>
      <w:lang w:eastAsia="en-US"/>
    </w:rPr>
  </w:style>
  <w:style w:type="character" w:customStyle="1" w:styleId="ContentsChar">
    <w:name w:val="Contents Char"/>
    <w:basedOn w:val="Heading1Char"/>
    <w:link w:val="Contents"/>
    <w:rsid w:val="00D00407"/>
    <w:rPr>
      <w:rFonts w:ascii="Calibri" w:hAnsi="Calibri" w:cs="Arial"/>
      <w:b/>
      <w:bCs/>
      <w:kern w:val="32"/>
      <w:sz w:val="32"/>
      <w:szCs w:val="32"/>
      <w:lang w:eastAsia="en-US"/>
    </w:rPr>
  </w:style>
  <w:style w:type="paragraph" w:styleId="BalloonText">
    <w:name w:val="Balloon Text"/>
    <w:basedOn w:val="Normal"/>
    <w:link w:val="BalloonTextChar"/>
    <w:rsid w:val="00BF01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BF01E6"/>
    <w:rPr>
      <w:rFonts w:ascii="Tahoma" w:hAnsi="Tahoma" w:cs="Tahoma"/>
      <w:sz w:val="16"/>
      <w:szCs w:val="16"/>
      <w:lang w:eastAsia="en-US"/>
    </w:rPr>
  </w:style>
  <w:style w:type="character" w:styleId="FollowedHyperlink">
    <w:name w:val="FollowedHyperlink"/>
    <w:rsid w:val="00CC2322"/>
    <w:rPr>
      <w:color w:val="800080"/>
      <w:u w:val="single"/>
    </w:rPr>
  </w:style>
  <w:style w:type="character" w:styleId="UnresolvedMention">
    <w:name w:val="Unresolved Mention"/>
    <w:uiPriority w:val="99"/>
    <w:semiHidden/>
    <w:unhideWhenUsed/>
    <w:rsid w:val="00C9784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GitHub.com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openrails/openrails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Relationship Id="rId8" Type="http://schemas.openxmlformats.org/officeDocument/2006/relationships/hyperlink" Target="http://desktop.github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static.openrails.org/files/%20Translating-Open-Rails.pdf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ata\play\computing\tools\MS%20Word\normal%20template\dev\Notes4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CF3E83-675E-4E2C-9D86-FCED3C0F05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Notes4.dot</Template>
  <TotalTime>7</TotalTime>
  <Pages>24</Pages>
  <Words>1474</Words>
  <Characters>8405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Heading 1</vt:lpstr>
    </vt:vector>
  </TitlesOfParts>
  <Company/>
  <LinksUpToDate>false</LinksUpToDate>
  <CharactersWithSpaces>9860</CharactersWithSpaces>
  <SharedDoc>false</SharedDoc>
  <HLinks>
    <vt:vector size="120" baseType="variant">
      <vt:variant>
        <vt:i4>8126567</vt:i4>
      </vt:variant>
      <vt:variant>
        <vt:i4>111</vt:i4>
      </vt:variant>
      <vt:variant>
        <vt:i4>0</vt:i4>
      </vt:variant>
      <vt:variant>
        <vt:i4>5</vt:i4>
      </vt:variant>
      <vt:variant>
        <vt:lpwstr>https://github.com/openrails/openrails</vt:lpwstr>
      </vt:variant>
      <vt:variant>
        <vt:lpwstr/>
      </vt:variant>
      <vt:variant>
        <vt:i4>2293821</vt:i4>
      </vt:variant>
      <vt:variant>
        <vt:i4>108</vt:i4>
      </vt:variant>
      <vt:variant>
        <vt:i4>0</vt:i4>
      </vt:variant>
      <vt:variant>
        <vt:i4>5</vt:i4>
      </vt:variant>
      <vt:variant>
        <vt:lpwstr>http://www.github.com/</vt:lpwstr>
      </vt:variant>
      <vt:variant>
        <vt:lpwstr/>
      </vt:variant>
      <vt:variant>
        <vt:i4>3145771</vt:i4>
      </vt:variant>
      <vt:variant>
        <vt:i4>105</vt:i4>
      </vt:variant>
      <vt:variant>
        <vt:i4>0</vt:i4>
      </vt:variant>
      <vt:variant>
        <vt:i4>5</vt:i4>
      </vt:variant>
      <vt:variant>
        <vt:lpwstr>http://desktop.github.com/</vt:lpwstr>
      </vt:variant>
      <vt:variant>
        <vt:lpwstr/>
      </vt:variant>
      <vt:variant>
        <vt:i4>1114168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_Toc36143591</vt:lpwstr>
      </vt:variant>
      <vt:variant>
        <vt:i4>1048632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_Toc36143590</vt:lpwstr>
      </vt:variant>
      <vt:variant>
        <vt:i4>1638457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_Toc36143589</vt:lpwstr>
      </vt:variant>
      <vt:variant>
        <vt:i4>1572921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_Toc36143588</vt:lpwstr>
      </vt:variant>
      <vt:variant>
        <vt:i4>1507385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_Toc36143587</vt:lpwstr>
      </vt:variant>
      <vt:variant>
        <vt:i4>1441849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_Toc36143586</vt:lpwstr>
      </vt:variant>
      <vt:variant>
        <vt:i4>1376313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_Toc36143585</vt:lpwstr>
      </vt:variant>
      <vt:variant>
        <vt:i4>1310777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_Toc36143584</vt:lpwstr>
      </vt:variant>
      <vt:variant>
        <vt:i4>1245241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_Toc36143583</vt:lpwstr>
      </vt:variant>
      <vt:variant>
        <vt:i4>1179705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_Toc36143582</vt:lpwstr>
      </vt:variant>
      <vt:variant>
        <vt:i4>1114169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_Toc36143581</vt:lpwstr>
      </vt:variant>
      <vt:variant>
        <vt:i4>1048633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_Toc36143580</vt:lpwstr>
      </vt:variant>
      <vt:variant>
        <vt:i4>1638454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_Toc36143579</vt:lpwstr>
      </vt:variant>
      <vt:variant>
        <vt:i4>1572918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_Toc36143578</vt:lpwstr>
      </vt:variant>
      <vt:variant>
        <vt:i4>1507382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_Toc36143577</vt:lpwstr>
      </vt:variant>
      <vt:variant>
        <vt:i4>1441846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_Toc36143576</vt:lpwstr>
      </vt:variant>
      <vt:variant>
        <vt:i4>1376310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_Toc36143575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Heading 1</dc:title>
  <dc:subject/>
  <dc:creator>Chris Jakeman</dc:creator>
  <cp:keywords/>
  <dc:description>Myriad Pro removed so documents can be published on VLE and sent out of PRC.</dc:description>
  <cp:lastModifiedBy>Chris Jakeman</cp:lastModifiedBy>
  <cp:revision>9</cp:revision>
  <cp:lastPrinted>2020-01-01T11:07:00Z</cp:lastPrinted>
  <dcterms:created xsi:type="dcterms:W3CDTF">2025-01-04T10:40:00Z</dcterms:created>
  <dcterms:modified xsi:type="dcterms:W3CDTF">2025-01-04T10:46:00Z</dcterms:modified>
</cp:coreProperties>
</file>